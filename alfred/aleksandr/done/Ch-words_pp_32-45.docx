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1FB" w:rsidRPr="00023ADF" w:rsidRDefault="005E31FB" w:rsidP="00025982">
      <w:pPr>
        <w:ind w:left="142" w:hanging="142"/>
        <w:rPr>
          <w:lang w:val="en-US"/>
        </w:rPr>
      </w:pPr>
      <w:r w:rsidRPr="00023ADF">
        <w:rPr>
          <w:lang w:val="en-US"/>
        </w:rPr>
        <w:t>v mengab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mechab v.erg. xx</w:t>
      </w:r>
    </w:p>
    <w:p w:rsidR="005E31FB" w:rsidRPr="00023ADF" w:rsidRDefault="005E31FB" w:rsidP="00025982">
      <w:pPr>
        <w:ind w:left="142" w:hanging="142"/>
        <w:rPr>
          <w:lang w:val="en-US"/>
        </w:rPr>
      </w:pPr>
      <w:r w:rsidRPr="00023ADF">
        <w:rPr>
          <w:lang w:val="en-US"/>
        </w:rPr>
        <w:t>v mengebtanget/mengebtangt v.t. skirt; stand, walk or go close to or against;</w:t>
      </w:r>
    </w:p>
    <w:p w:rsidR="005E31FB" w:rsidRPr="00023ADF" w:rsidRDefault="005E31FB" w:rsidP="00025982">
      <w:pPr>
        <w:ind w:left="142" w:hanging="142"/>
        <w:rPr>
          <w:lang w:val="en-US"/>
        </w:rPr>
      </w:pPr>
      <w:r w:rsidRPr="00023ADF">
        <w:rPr>
          <w:lang w:val="en-US"/>
        </w:rPr>
        <w:t xml:space="preserve">chobtengetii/chobtengtii chobtanget/chobtangt chilebtengetii/chilebtengtii chilebtanget/chilebtangt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chachebtanget/chachebtangt v.recip. walk, sit, etc. alongside each other;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 xml:space="preserve">- chelebtanget/chelebtangt v.r.s. skirted </w:t>
      </w:r>
    </w:p>
    <w:p w:rsidR="005E31FB" w:rsidRPr="00024D91" w:rsidRDefault="005E31FB" w:rsidP="00025982">
      <w:pPr>
        <w:ind w:left="142" w:hanging="142"/>
        <w:rPr>
          <w:lang w:val="en-US"/>
        </w:rPr>
      </w:pPr>
      <w:r w:rsidRPr="00024D91">
        <w:rPr>
          <w:lang w:val="en-US"/>
        </w:rPr>
        <w:t xml:space="preserve">v ochelechel v.t. admonish; ask (someone) to keep a secret or hold smth in confidence; </w:t>
      </w:r>
    </w:p>
    <w:p w:rsidR="005E31FB" w:rsidRPr="00024D91" w:rsidRDefault="005E31FB" w:rsidP="00025982">
      <w:pPr>
        <w:ind w:left="142" w:hanging="142"/>
        <w:rPr>
          <w:lang w:val="en-US"/>
        </w:rPr>
      </w:pPr>
      <w:r w:rsidRPr="00024D91">
        <w:rPr>
          <w:lang w:val="en-US"/>
        </w:rPr>
        <w:t xml:space="preserve">cholechelii cholechelterir chillechelii chillechelterir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chachelechel v.recip. ask each other to keep a secret;</w:t>
      </w:r>
    </w:p>
    <w:p w:rsidR="005E31FB" w:rsidRPr="00024D91" w:rsidRDefault="005E31FB" w:rsidP="00025982">
      <w:pPr>
        <w:ind w:left="142" w:hanging="142"/>
        <w:rPr>
          <w:lang w:val="en-US"/>
        </w:rPr>
      </w:pPr>
      <w:r w:rsidRPr="00024D91">
        <w:rPr>
          <w:lang w:val="en-US"/>
        </w:rPr>
        <w:t>- chellechel v.r.s. admonished; asked to keep a secret or hold smth in confidence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chacheroid v.recip.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klechacheroid n. mutual separation</w:t>
      </w:r>
    </w:p>
    <w:p w:rsidR="005E31FB" w:rsidRPr="00023ADF" w:rsidRDefault="005E31FB" w:rsidP="00025982">
      <w:pPr>
        <w:ind w:left="142" w:hanging="142"/>
        <w:rPr>
          <w:lang w:val="en-US"/>
        </w:rPr>
      </w:pPr>
      <w:r w:rsidRPr="00023ADF">
        <w:rPr>
          <w:lang w:val="en-US"/>
        </w:rPr>
        <w:t xml:space="preserve">v mengesbad v.t. slap (face); </w:t>
      </w:r>
    </w:p>
    <w:p w:rsidR="005E31FB" w:rsidRPr="00023ADF" w:rsidRDefault="005E31FB" w:rsidP="00025982">
      <w:pPr>
        <w:ind w:left="142" w:hanging="142"/>
        <w:rPr>
          <w:lang w:val="en-US"/>
        </w:rPr>
      </w:pPr>
      <w:r w:rsidRPr="00023ADF">
        <w:rPr>
          <w:lang w:val="en-US"/>
        </w:rPr>
        <w:t xml:space="preserve">chosbedengii chosbad chilsbedengii chilsbad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chachesbad v.recip. slap each other in the face;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 xml:space="preserve">- chelsbad v.r.s. (face) slapped; 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>- chesbedengall v.a.s. (face) is to be slapped</w:t>
      </w:r>
    </w:p>
    <w:p w:rsidR="005E31FB" w:rsidRPr="00614098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>w chesbreber n. paint;</w:t>
      </w:r>
    </w:p>
    <w:p w:rsidR="005E31FB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 xml:space="preserve">chesberberel n.poss.3sg. </w:t>
      </w:r>
    </w:p>
    <w:p w:rsidR="005E31FB" w:rsidRPr="007A2D7C" w:rsidRDefault="005E31FB" w:rsidP="00025982">
      <w:pPr>
        <w:ind w:left="142" w:hanging="142"/>
        <w:rPr>
          <w:lang w:val="en-US"/>
        </w:rPr>
      </w:pPr>
      <w:r w:rsidRPr="007A2D7C">
        <w:rPr>
          <w:lang w:val="en-US"/>
        </w:rPr>
        <w:t xml:space="preserve">w ongesberball n. paint brush </w:t>
      </w:r>
    </w:p>
    <w:p w:rsidR="005E31FB" w:rsidRPr="006F106C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>v mengesbreber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chachesbreber v.recip. put paint on each other</w:t>
      </w:r>
    </w:p>
    <w:p w:rsidR="005E31FB" w:rsidRPr="00614098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 xml:space="preserve">- chelsbreber v.r.s. painted; </w:t>
      </w:r>
    </w:p>
    <w:p w:rsidR="005E31FB" w:rsidRPr="00614098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 xml:space="preserve">- chesberball v.a.s. is to be painted </w:t>
      </w:r>
    </w:p>
    <w:p w:rsidR="005E31FB" w:rsidRPr="00614098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>w cheseches n. lock; latch;</w:t>
      </w:r>
    </w:p>
    <w:p w:rsidR="005E31FB" w:rsidRPr="00614098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 xml:space="preserve">chesechesel n.poss.3sg. </w:t>
      </w:r>
    </w:p>
    <w:p w:rsidR="005E31FB" w:rsidRPr="006F106C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>v mengeseches v.t. lock; latch;</w:t>
      </w:r>
    </w:p>
    <w:p w:rsidR="005E31FB" w:rsidRPr="006F106C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 xml:space="preserve">chosechesii choseches chilsechesii chilseches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chacheseches v.recip. lock each other in;</w:t>
      </w:r>
    </w:p>
    <w:p w:rsidR="005E31FB" w:rsidRPr="00614098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 xml:space="preserve">- chelseches v.r.s. locked; latched; </w:t>
      </w:r>
    </w:p>
    <w:p w:rsidR="005E31FB" w:rsidRPr="00614098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 xml:space="preserve">- chesechesall v.a.s. is to be locked or latched </w:t>
      </w:r>
    </w:p>
    <w:p w:rsidR="005E31FB" w:rsidRPr="00614098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>w chesechesemel n.redup.oblig.poss.3sg. scraps (of food)</w:t>
      </w:r>
    </w:p>
    <w:p w:rsidR="005E31FB" w:rsidRPr="00614098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>v mengesechusem v.t. xx;</w:t>
      </w:r>
    </w:p>
    <w:p w:rsidR="005E31FB" w:rsidRPr="00D26F6B" w:rsidRDefault="005E31FB" w:rsidP="00025982">
      <w:pPr>
        <w:ind w:left="142" w:hanging="142"/>
        <w:rPr>
          <w:lang w:val="en-US"/>
        </w:rPr>
      </w:pPr>
      <w:r w:rsidRPr="00D26F6B">
        <w:rPr>
          <w:lang w:val="en-US"/>
        </w:rPr>
        <w:t xml:space="preserve">- bechesechusem v.s. dirty or smeared (with food);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chachesechusem v.recip. smear food on each other;</w:t>
      </w:r>
    </w:p>
    <w:p w:rsidR="005E31FB" w:rsidRPr="00614098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 xml:space="preserve">- chelsechusem v.r.s. dirtied or smeared (with food); </w:t>
      </w:r>
    </w:p>
    <w:p w:rsidR="005E31FB" w:rsidRPr="00614098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</w:t>
      </w:r>
      <w:r w:rsidRPr="00614098">
        <w:rPr>
          <w:lang w:val="en-US"/>
        </w:rPr>
        <w:t xml:space="preserve"> v.a.s. is to be dirtied or smeared (with food)</w:t>
      </w:r>
    </w:p>
    <w:p w:rsidR="005E31FB" w:rsidRPr="006346DC" w:rsidRDefault="005E31FB" w:rsidP="00025982">
      <w:pPr>
        <w:ind w:left="142" w:hanging="142"/>
        <w:rPr>
          <w:lang w:val="en-US"/>
        </w:rPr>
      </w:pPr>
      <w:r w:rsidRPr="006346DC">
        <w:rPr>
          <w:lang w:val="en-US"/>
        </w:rPr>
        <w:t>v mengesengsang v.t. redup. bother; v.i.redup. do smth nonsensical; talk nonsense; be in the way;</w:t>
      </w:r>
    </w:p>
    <w:p w:rsidR="005E31FB" w:rsidRPr="006346DC" w:rsidRDefault="005E31FB" w:rsidP="00025982">
      <w:pPr>
        <w:ind w:left="142" w:hanging="142"/>
        <w:rPr>
          <w:lang w:val="en-US"/>
        </w:rPr>
      </w:pPr>
      <w:r w:rsidRPr="006346DC">
        <w:rPr>
          <w:lang w:val="en-US"/>
        </w:rPr>
        <w:t xml:space="preserve">chosengsengur chosengsang chilsengsengur chilsengsang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chachesengsang v.recip. talk to each other about trivial things;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>- chelsengsang v.r.s.redup. busy in bothering people; bothersome; nonsensical; trivial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v mengesimer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chachesimer v.recip. shut each other in (as a game);</w:t>
      </w:r>
    </w:p>
    <w:p w:rsidR="005E31FB" w:rsidRDefault="005E31FB" w:rsidP="00025982">
      <w:pPr>
        <w:ind w:left="142" w:hanging="142"/>
        <w:rPr>
          <w:lang w:val="en-US"/>
        </w:rPr>
      </w:pPr>
      <w:r w:rsidRPr="00C2546A">
        <w:rPr>
          <w:lang w:val="en-US"/>
        </w:rPr>
        <w:t>- chesmerall v.a.s. is to be closed, confined or</w:t>
      </w:r>
      <w:r>
        <w:rPr>
          <w:lang w:val="en-US"/>
        </w:rPr>
        <w:t xml:space="preserve"> locked in (e.g. as punishment);</w:t>
      </w:r>
    </w:p>
    <w:p w:rsidR="005E31FB" w:rsidRPr="00C2546A" w:rsidRDefault="005E31FB" w:rsidP="00025982">
      <w:pPr>
        <w:ind w:left="142" w:hanging="142"/>
        <w:rPr>
          <w:lang w:val="en-US"/>
        </w:rPr>
      </w:pPr>
      <w:r w:rsidRPr="00C2546A">
        <w:rPr>
          <w:lang w:val="en-US"/>
        </w:rPr>
        <w:t xml:space="preserve">- mechechesimer v.erg.redup. easy to close </w:t>
      </w:r>
    </w:p>
    <w:p w:rsidR="005E31FB" w:rsidRPr="00614098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>w chesols n. xx;</w:t>
      </w:r>
    </w:p>
    <w:p w:rsidR="005E31FB" w:rsidRPr="00614098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 xml:space="preserve">cheselsel n.poss.3sg. </w:t>
      </w:r>
    </w:p>
    <w:p w:rsidR="005E31FB" w:rsidRPr="007A2D7C" w:rsidRDefault="005E31FB" w:rsidP="00025982">
      <w:pPr>
        <w:ind w:left="142" w:hanging="142"/>
        <w:rPr>
          <w:lang w:val="en-US"/>
        </w:rPr>
      </w:pPr>
      <w:r w:rsidRPr="007A2D7C">
        <w:rPr>
          <w:lang w:val="en-US"/>
        </w:rPr>
        <w:t>v mengesols v.t. xx;</w:t>
      </w:r>
    </w:p>
    <w:p w:rsidR="005E31FB" w:rsidRPr="007A2D7C" w:rsidRDefault="005E31FB" w:rsidP="00025982">
      <w:pPr>
        <w:ind w:left="142" w:hanging="142"/>
        <w:rPr>
          <w:lang w:val="en-US"/>
        </w:rPr>
      </w:pPr>
      <w:r w:rsidRPr="007A2D7C">
        <w:rPr>
          <w:lang w:val="en-US"/>
        </w:rPr>
        <w:t>choselsii chosols chilselsii chilsols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chachesols v.recip. sing chants together;</w:t>
      </w:r>
    </w:p>
    <w:p w:rsidR="005E31FB" w:rsidRPr="00D26F6B" w:rsidRDefault="005E31FB" w:rsidP="00025982">
      <w:pPr>
        <w:ind w:left="142" w:hanging="142"/>
        <w:rPr>
          <w:lang w:val="en-US"/>
        </w:rPr>
      </w:pPr>
      <w:r w:rsidRPr="00D26F6B">
        <w:rPr>
          <w:lang w:val="en-US"/>
        </w:rPr>
        <w:t xml:space="preserve">- chelsols v.r.s. (chant) sung; </w:t>
      </w:r>
    </w:p>
    <w:p w:rsidR="005E31FB" w:rsidRPr="00614098" w:rsidRDefault="005E31FB" w:rsidP="00025982">
      <w:pPr>
        <w:ind w:left="142" w:hanging="142"/>
        <w:rPr>
          <w:lang w:val="en-US"/>
        </w:rPr>
      </w:pPr>
      <w:r w:rsidRPr="00614098">
        <w:rPr>
          <w:lang w:val="en-US"/>
        </w:rPr>
        <w:t xml:space="preserve">- cheselsall v.a.s. (chant) is to be sung </w:t>
      </w:r>
    </w:p>
    <w:p w:rsidR="005E31FB" w:rsidRPr="006346DC" w:rsidRDefault="005E31FB" w:rsidP="00025982">
      <w:pPr>
        <w:ind w:left="142" w:hanging="142"/>
        <w:rPr>
          <w:lang w:val="en-US"/>
        </w:rPr>
      </w:pPr>
      <w:r w:rsidRPr="006346DC">
        <w:rPr>
          <w:lang w:val="en-US"/>
        </w:rPr>
        <w:t>v mengesuar v.t. xx;</w:t>
      </w:r>
    </w:p>
    <w:p w:rsidR="005E31FB" w:rsidRPr="006346DC" w:rsidRDefault="005E31FB" w:rsidP="00025982">
      <w:pPr>
        <w:ind w:left="142" w:hanging="142"/>
        <w:rPr>
          <w:lang w:val="en-US"/>
        </w:rPr>
      </w:pPr>
      <w:r w:rsidRPr="006346DC">
        <w:rPr>
          <w:lang w:val="en-US"/>
        </w:rPr>
        <w:t xml:space="preserve">chosuerngii chosuar chilsuerngii chilsuar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chachesuar v.recip. slap each other in the face</w:t>
      </w:r>
    </w:p>
    <w:p w:rsidR="005E31FB" w:rsidRPr="007A2D7C" w:rsidRDefault="005E31FB" w:rsidP="00025982">
      <w:pPr>
        <w:ind w:left="142" w:hanging="142"/>
        <w:rPr>
          <w:lang w:val="en-US"/>
        </w:rPr>
      </w:pPr>
      <w:r w:rsidRPr="007A2D7C">
        <w:rPr>
          <w:lang w:val="en-US"/>
        </w:rPr>
        <w:t>v mengesuch v.t. xx;</w:t>
      </w:r>
    </w:p>
    <w:p w:rsidR="005E31FB" w:rsidRPr="007A2D7C" w:rsidRDefault="005E31FB" w:rsidP="00025982">
      <w:pPr>
        <w:ind w:left="142" w:hanging="142"/>
        <w:rPr>
          <w:lang w:val="en-US"/>
        </w:rPr>
      </w:pPr>
      <w:r w:rsidRPr="007A2D7C">
        <w:rPr>
          <w:lang w:val="en-US"/>
        </w:rPr>
        <w:t xml:space="preserve">chosuch/chusuch chilsuch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chachesuch v.recip. string fish, etc. together;</w:t>
      </w:r>
    </w:p>
    <w:p w:rsidR="005E31FB" w:rsidRPr="00CD6EDF" w:rsidRDefault="005E31FB" w:rsidP="00025982">
      <w:pPr>
        <w:ind w:left="142" w:hanging="142"/>
        <w:rPr>
          <w:lang w:val="en-US"/>
        </w:rPr>
      </w:pPr>
      <w:r w:rsidRPr="00CD6EDF">
        <w:rPr>
          <w:lang w:val="en-US"/>
        </w:rPr>
        <w:t>- chelsuch v.r.s. xx;</w:t>
      </w:r>
    </w:p>
    <w:p w:rsidR="005E31FB" w:rsidRPr="00CD6EDF" w:rsidRDefault="005E31FB" w:rsidP="00025982">
      <w:pPr>
        <w:ind w:left="142" w:hanging="142"/>
        <w:rPr>
          <w:lang w:val="en-US"/>
        </w:rPr>
      </w:pPr>
      <w:r w:rsidRPr="00CD6EDF">
        <w:rPr>
          <w:lang w:val="en-US"/>
        </w:rPr>
        <w:t>- chesechaol v.a.s. xx; wandering from house to house</w:t>
      </w:r>
    </w:p>
    <w:p w:rsidR="005E31FB" w:rsidRPr="007A2D7C" w:rsidRDefault="005E31FB" w:rsidP="00025982">
      <w:pPr>
        <w:ind w:left="142" w:hanging="142"/>
        <w:rPr>
          <w:lang w:val="en-US"/>
        </w:rPr>
      </w:pPr>
      <w:r w:rsidRPr="007A2D7C">
        <w:rPr>
          <w:lang w:val="en-US"/>
        </w:rPr>
        <w:t>w chesechaol n.a.s. small boils that spread over area of body</w:t>
      </w:r>
    </w:p>
    <w:p w:rsidR="005E31FB" w:rsidRPr="007A2D7C" w:rsidRDefault="005E31FB" w:rsidP="00025982">
      <w:pPr>
        <w:ind w:left="142" w:hanging="142"/>
        <w:rPr>
          <w:lang w:val="en-US"/>
        </w:rPr>
      </w:pPr>
      <w:r w:rsidRPr="007A2D7C">
        <w:rPr>
          <w:lang w:val="en-US"/>
        </w:rPr>
        <w:t>w ongesechaol n. opening of fish gill (through which cord, wire, etc. is passed when stringing fish);</w:t>
      </w:r>
    </w:p>
    <w:p w:rsidR="005E31FB" w:rsidRPr="007A2D7C" w:rsidRDefault="005E31FB" w:rsidP="00025982">
      <w:pPr>
        <w:ind w:left="142" w:hanging="142"/>
        <w:rPr>
          <w:lang w:val="en-US"/>
        </w:rPr>
      </w:pPr>
      <w:r w:rsidRPr="007A2D7C">
        <w:rPr>
          <w:lang w:val="en-US"/>
        </w:rPr>
        <w:t xml:space="preserve">ongesecholel n.poss.3sg. </w:t>
      </w:r>
    </w:p>
    <w:p w:rsidR="005E31FB" w:rsidRPr="00024D91" w:rsidRDefault="005E31FB" w:rsidP="00025982">
      <w:pPr>
        <w:ind w:left="142" w:hanging="142"/>
        <w:rPr>
          <w:lang w:val="en-US"/>
        </w:rPr>
      </w:pPr>
      <w:r w:rsidRPr="00024D91">
        <w:rPr>
          <w:lang w:val="en-US"/>
        </w:rPr>
        <w:t>w ongesuches n.instr. foreign body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 xml:space="preserve">w chelsuches n.r.s. wound from sharp, pointed object </w:t>
      </w:r>
    </w:p>
    <w:p w:rsidR="005E31FB" w:rsidRPr="006346DC" w:rsidRDefault="005E31FB" w:rsidP="00025982">
      <w:pPr>
        <w:ind w:left="142" w:hanging="142"/>
        <w:rPr>
          <w:lang w:val="en-US"/>
        </w:rPr>
      </w:pPr>
      <w:r w:rsidRPr="006346DC">
        <w:rPr>
          <w:lang w:val="en-US"/>
        </w:rPr>
        <w:t>v mengesuches v.t. stick into (arm, leg, eye, etc.); v.i. have smth in the eye;</w:t>
      </w:r>
    </w:p>
    <w:p w:rsidR="005E31FB" w:rsidRPr="006346DC" w:rsidRDefault="005E31FB" w:rsidP="00025982">
      <w:pPr>
        <w:ind w:left="142" w:hanging="142"/>
        <w:rPr>
          <w:lang w:val="en-US"/>
        </w:rPr>
      </w:pPr>
      <w:r w:rsidRPr="006346DC">
        <w:rPr>
          <w:lang w:val="en-US"/>
        </w:rPr>
        <w:t xml:space="preserve">chusechesii chusuches chilsechesii chilsuches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chachesuches v.recip. stick things into each other (as a game)</w:t>
      </w:r>
    </w:p>
    <w:p w:rsidR="005E31FB" w:rsidRPr="00CD6EDF" w:rsidRDefault="005E31FB" w:rsidP="00025982">
      <w:pPr>
        <w:ind w:left="142" w:hanging="142"/>
        <w:rPr>
          <w:lang w:val="en-US"/>
        </w:rPr>
      </w:pPr>
      <w:r w:rsidRPr="00CD6EDF">
        <w:rPr>
          <w:lang w:val="en-US"/>
        </w:rPr>
        <w:t>w chetechetil n.oblig.poss.3sg. wound (esp., from sharp object)</w:t>
      </w:r>
    </w:p>
    <w:p w:rsidR="005E31FB" w:rsidRPr="00CD6EDF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r w:rsidRPr="00CD6EDF">
        <w:rPr>
          <w:lang w:val="en-US"/>
        </w:rPr>
        <w:t>mengetechat v.t. wound (moving animal, person) with sharp object; v.i. run or flee in a dash;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chachetechat v.recip. wound each other;</w:t>
      </w:r>
    </w:p>
    <w:p w:rsidR="005E31FB" w:rsidRPr="006F106C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>- cheltechat v.r.s. wounded;</w:t>
      </w:r>
    </w:p>
    <w:p w:rsidR="005E31FB" w:rsidRPr="006F106C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>- chetechetioll v.a.s. is to be wounded</w:t>
      </w:r>
    </w:p>
    <w:p w:rsidR="005E31FB" w:rsidRPr="006F106C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>w cheltechat n.r.s. wound;</w:t>
      </w:r>
    </w:p>
    <w:p w:rsidR="005E31FB" w:rsidRPr="006F106C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 xml:space="preserve">cheltechetil n.poss.3sg. </w:t>
      </w:r>
    </w:p>
    <w:p w:rsidR="005E31FB" w:rsidRPr="00024D91" w:rsidRDefault="005E31FB" w:rsidP="00025982">
      <w:pPr>
        <w:ind w:left="142" w:hanging="142"/>
        <w:rPr>
          <w:lang w:val="en-US"/>
        </w:rPr>
      </w:pPr>
      <w:r w:rsidRPr="00024D91">
        <w:rPr>
          <w:lang w:val="en-US"/>
        </w:rPr>
        <w:t xml:space="preserve">w omengetikaik n.act. temptation </w:t>
      </w:r>
    </w:p>
    <w:p w:rsidR="005E31FB" w:rsidRPr="00024D91" w:rsidRDefault="005E31FB" w:rsidP="00025982">
      <w:pPr>
        <w:ind w:left="142" w:hanging="142"/>
        <w:rPr>
          <w:lang w:val="en-US"/>
        </w:rPr>
      </w:pPr>
      <w:r w:rsidRPr="00024D91">
        <w:rPr>
          <w:lang w:val="en-US"/>
        </w:rPr>
        <w:t xml:space="preserve">omengetikikel n.poss.3sg. </w:t>
      </w:r>
    </w:p>
    <w:p w:rsidR="005E31FB" w:rsidRPr="006346DC" w:rsidRDefault="005E31FB" w:rsidP="00025982">
      <w:pPr>
        <w:ind w:left="142" w:hanging="142"/>
        <w:rPr>
          <w:lang w:val="en-US"/>
        </w:rPr>
      </w:pPr>
      <w:r w:rsidRPr="006346DC">
        <w:rPr>
          <w:lang w:val="en-US"/>
        </w:rPr>
        <w:t>v mengetikaik v.t. try to persuade strongly; tempt; lead astray;</w:t>
      </w:r>
    </w:p>
    <w:p w:rsidR="005E31FB" w:rsidRPr="006346DC" w:rsidRDefault="005E31FB" w:rsidP="00025982">
      <w:pPr>
        <w:ind w:left="142" w:hanging="142"/>
        <w:rPr>
          <w:lang w:val="en-US"/>
        </w:rPr>
      </w:pPr>
      <w:r w:rsidRPr="006346DC">
        <w:rPr>
          <w:lang w:val="en-US"/>
        </w:rPr>
        <w:t>choitikikii chiltikikii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chachetikaik v.recip. tempt each other; lead each other astray;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 xml:space="preserve">- cheltikaik v.r.s. tempted; led astray; </w:t>
      </w:r>
    </w:p>
    <w:p w:rsidR="005E31FB" w:rsidRPr="00D26F6B" w:rsidRDefault="005E31FB" w:rsidP="00025982">
      <w:pPr>
        <w:ind w:left="142" w:hanging="142"/>
        <w:rPr>
          <w:lang w:val="en-US"/>
        </w:rPr>
      </w:pPr>
      <w:r w:rsidRPr="00D26F6B">
        <w:rPr>
          <w:lang w:val="en-US"/>
        </w:rPr>
        <w:t xml:space="preserve">- chetikikall v.a.s. is to be tempted or led astray </w:t>
      </w:r>
    </w:p>
    <w:p w:rsidR="005E31FB" w:rsidRPr="00CD6EDF" w:rsidRDefault="005E31FB" w:rsidP="00025982">
      <w:pPr>
        <w:ind w:left="142" w:hanging="142"/>
        <w:rPr>
          <w:lang w:val="en-US"/>
        </w:rPr>
      </w:pPr>
      <w:r w:rsidRPr="00CD6EDF">
        <w:rPr>
          <w:lang w:val="en-US"/>
        </w:rPr>
        <w:t>w chetiot n. any (dangerous) object protruding from ground; prow of boat</w:t>
      </w:r>
    </w:p>
    <w:p w:rsidR="005E31FB" w:rsidRPr="007A2D7C" w:rsidRDefault="005E31FB" w:rsidP="00025982">
      <w:pPr>
        <w:ind w:left="142" w:hanging="142"/>
        <w:rPr>
          <w:lang w:val="en-US"/>
        </w:rPr>
      </w:pPr>
      <w:r w:rsidRPr="007A2D7C">
        <w:rPr>
          <w:lang w:val="en-US"/>
        </w:rPr>
        <w:t xml:space="preserve">v mengetiot v.t. break or bend point of (knife, spear, etc.); stub (toe); v.i. (prow of boat) plow through water; </w:t>
      </w:r>
    </w:p>
    <w:p w:rsidR="005E31FB" w:rsidRPr="007A2D7C" w:rsidRDefault="005E31FB" w:rsidP="00025982">
      <w:pPr>
        <w:ind w:left="142" w:hanging="142"/>
        <w:rPr>
          <w:lang w:val="en-US"/>
        </w:rPr>
      </w:pPr>
      <w:r w:rsidRPr="007A2D7C">
        <w:rPr>
          <w:lang w:val="en-US"/>
        </w:rPr>
        <w:t xml:space="preserve">choititii/chotitii chotiot chilititii chilitiot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chachetiot v.recip. (children fishing together, etc.) break points of spear;</w:t>
      </w:r>
    </w:p>
    <w:p w:rsidR="005E31FB" w:rsidRPr="006F106C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>- cheltiot v.r.s. (point of knife, spear, etc.) broken or bent;</w:t>
      </w:r>
    </w:p>
    <w:p w:rsidR="005E31FB" w:rsidRPr="00CD6EDF" w:rsidRDefault="005E31FB" w:rsidP="00025982">
      <w:pPr>
        <w:ind w:left="142" w:hanging="142"/>
        <w:rPr>
          <w:lang w:val="en-US"/>
        </w:rPr>
      </w:pPr>
      <w:r w:rsidRPr="00CD6EDF">
        <w:rPr>
          <w:lang w:val="en-US"/>
        </w:rPr>
        <w:t xml:space="preserve">- chetiotel/chetioll v.a.s. (point of knife, spear, etc.) is to be broken or bent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v mengiil v.t. xx;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en-US"/>
        </w:rPr>
        <w:t>- chachiil/kachiil v.recip. wait for each other</w:t>
      </w:r>
      <w:r>
        <w:rPr>
          <w:lang w:val="id-ID"/>
        </w:rPr>
        <w:t>;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- chioll v.a.s. is to be waited for;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w chioll n.a.s. action of waiting;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chiollel n.poss.3sg.</w:t>
      </w:r>
    </w:p>
    <w:p w:rsidR="005E31FB" w:rsidRPr="003D38BE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p chiollel a Toki --waiting for Toki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en-US"/>
        </w:rPr>
        <w:t>w chiis n. xx;</w:t>
      </w:r>
    </w:p>
    <w:p w:rsidR="005E31FB" w:rsidRPr="00030C0E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 xml:space="preserve">chisel n.poss.3sg. </w:t>
      </w:r>
    </w:p>
    <w:p w:rsidR="005E31FB" w:rsidRPr="00030C0E" w:rsidRDefault="005E31FB" w:rsidP="00025982">
      <w:pPr>
        <w:ind w:left="142" w:hanging="142"/>
        <w:rPr>
          <w:lang w:val="id-ID"/>
        </w:rPr>
      </w:pPr>
      <w:r>
        <w:rPr>
          <w:lang w:val="en-US"/>
        </w:rPr>
        <w:t>- chachiis v.recip. escape together</w:t>
      </w:r>
    </w:p>
    <w:p w:rsidR="005E31FB" w:rsidRPr="00242001" w:rsidRDefault="005E31FB" w:rsidP="00025982">
      <w:pPr>
        <w:ind w:left="142" w:hanging="142"/>
        <w:rPr>
          <w:lang w:val="en-US"/>
        </w:rPr>
      </w:pPr>
      <w:r w:rsidRPr="00242001">
        <w:rPr>
          <w:lang w:val="en-US"/>
        </w:rPr>
        <w:t xml:space="preserve">v mengilt v.t. xx; grease 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en-US"/>
        </w:rPr>
        <w:t>- chachilt v.recip. put oil on each other</w:t>
      </w:r>
      <w:r>
        <w:rPr>
          <w:lang w:val="id-ID"/>
        </w:rPr>
        <w:t>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chelilt v.r.s. oiled; greased; anointed; cared for;</w:t>
      </w:r>
    </w:p>
    <w:p w:rsidR="005E31FB" w:rsidRPr="000C46E9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- chilotel/chiltall v.a.s. is to be oiled, greased or anointed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e Ngak a kmal chelilt er a elechang. --People are really taking care of me these days. </w:t>
      </w:r>
    </w:p>
    <w:p w:rsidR="005E31FB" w:rsidRPr="00242001" w:rsidRDefault="005E31FB" w:rsidP="00025982">
      <w:pPr>
        <w:ind w:left="142" w:hanging="142"/>
        <w:rPr>
          <w:lang w:val="en-US"/>
        </w:rPr>
      </w:pPr>
      <w:r w:rsidRPr="00242001">
        <w:rPr>
          <w:lang w:val="en-US"/>
        </w:rPr>
        <w:t>v mengimer v.t. xx;</w:t>
      </w:r>
    </w:p>
    <w:p w:rsidR="005E31FB" w:rsidRPr="00242001" w:rsidRDefault="005E31FB" w:rsidP="00025982">
      <w:pPr>
        <w:ind w:left="142" w:hanging="142"/>
        <w:rPr>
          <w:lang w:val="en-US"/>
        </w:rPr>
      </w:pPr>
      <w:r w:rsidRPr="00242001">
        <w:rPr>
          <w:lang w:val="en-US"/>
        </w:rPr>
        <w:t>chimerii chuimer chilemerii chilimer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chachimer v.recip. work together prying open (boxes, etc.) or lifting or moving (heavy objects); make each other fall (when wrestling) by tripping with the foot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>- chelimer v.r.s. pried open; lifted or moved (by a wedge)</w:t>
      </w:r>
    </w:p>
    <w:p w:rsidR="005E31FB" w:rsidRPr="00242001" w:rsidRDefault="005E31FB" w:rsidP="00025982">
      <w:pPr>
        <w:ind w:left="142" w:hanging="142"/>
        <w:rPr>
          <w:lang w:val="en-US"/>
        </w:rPr>
      </w:pPr>
      <w:r w:rsidRPr="00242001">
        <w:rPr>
          <w:lang w:val="en-US"/>
        </w:rPr>
        <w:t xml:space="preserve">v mengimetemet v.t. close (hand) to make fist; crush (paper, clothes, etc.) into ball; </w:t>
      </w:r>
    </w:p>
    <w:p w:rsidR="005E31FB" w:rsidRPr="00242001" w:rsidRDefault="005E31FB" w:rsidP="00025982">
      <w:pPr>
        <w:ind w:left="142" w:hanging="142"/>
        <w:rPr>
          <w:lang w:val="en-US"/>
        </w:rPr>
      </w:pPr>
      <w:r w:rsidRPr="00242001">
        <w:rPr>
          <w:lang w:val="en-US"/>
        </w:rPr>
        <w:t>chitemetii chimetemet chiltemetii chiltemet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chachimetemet v.recip. (crushed objects) lying together in a pile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 xml:space="preserve">- chelimetemet v.r.s. (hand) closed to make fist; crushed into ball; </w:t>
      </w:r>
    </w:p>
    <w:p w:rsidR="005E31FB" w:rsidRPr="00D26F6B" w:rsidRDefault="005E31FB" w:rsidP="00025982">
      <w:pPr>
        <w:ind w:left="142" w:hanging="142"/>
        <w:rPr>
          <w:lang w:val="en-US"/>
        </w:rPr>
      </w:pPr>
      <w:r w:rsidRPr="00D26F6B">
        <w:rPr>
          <w:lang w:val="en-US"/>
        </w:rPr>
        <w:t>- chitemetall v.a.s. (hand) is to be closed to make fist; is to be crushed into ball</w:t>
      </w:r>
    </w:p>
    <w:p w:rsidR="005E31FB" w:rsidRPr="00242001" w:rsidRDefault="005E31FB" w:rsidP="00025982">
      <w:pPr>
        <w:ind w:left="142" w:hanging="142"/>
        <w:rPr>
          <w:lang w:val="en-US"/>
        </w:rPr>
      </w:pPr>
      <w:r w:rsidRPr="00242001">
        <w:rPr>
          <w:lang w:val="en-US"/>
        </w:rPr>
        <w:t>v mengimkomk v.t. cover over (person, thing, etc.) with (blanket, clothes, leaves, etc.);</w:t>
      </w:r>
    </w:p>
    <w:p w:rsidR="005E31FB" w:rsidRPr="00242001" w:rsidRDefault="005E31FB" w:rsidP="00025982">
      <w:pPr>
        <w:ind w:left="142" w:hanging="142"/>
        <w:rPr>
          <w:lang w:val="en-US"/>
        </w:rPr>
      </w:pPr>
      <w:r w:rsidRPr="00242001">
        <w:rPr>
          <w:lang w:val="en-US"/>
        </w:rPr>
        <w:t xml:space="preserve">chimkemkii chimkomk chilemkemkii chilemkomk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chachimkomk v.recip. cover each other (with blanket, etc.); sleep together covered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 xml:space="preserve">- chelimkomk v.r.s. covered over with (blanket, clothes, leave, etc.) </w:t>
      </w:r>
    </w:p>
    <w:p w:rsidR="005E31FB" w:rsidRPr="00D26F6B" w:rsidRDefault="005E31FB" w:rsidP="00025982">
      <w:pPr>
        <w:ind w:left="142" w:hanging="142"/>
        <w:rPr>
          <w:lang w:val="en-US"/>
        </w:rPr>
      </w:pPr>
      <w:r w:rsidRPr="00D26F6B">
        <w:rPr>
          <w:lang w:val="en-US"/>
        </w:rPr>
        <w:t>- chimkemkall v.a.s. is to be covered over with (blanket, clothes, leave, etc.); (forest) choked with vegetation (and difficult to pass through)</w:t>
      </w:r>
    </w:p>
    <w:p w:rsidR="005E31FB" w:rsidRPr="00242001" w:rsidRDefault="005E31FB" w:rsidP="00025982">
      <w:pPr>
        <w:ind w:left="142" w:hanging="142"/>
        <w:rPr>
          <w:lang w:val="en-US"/>
        </w:rPr>
      </w:pPr>
      <w:r w:rsidRPr="00242001">
        <w:rPr>
          <w:lang w:val="en-US"/>
        </w:rPr>
        <w:t xml:space="preserve">v mengiroir v.t. try to follow; catch up with; cut (hair) to same length; </w:t>
      </w:r>
    </w:p>
    <w:p w:rsidR="005E31FB" w:rsidRPr="00242001" w:rsidRDefault="005E31FB" w:rsidP="00025982">
      <w:pPr>
        <w:ind w:left="142" w:hanging="142"/>
        <w:rPr>
          <w:lang w:val="en-US"/>
        </w:rPr>
      </w:pPr>
      <w:r w:rsidRPr="00242001">
        <w:rPr>
          <w:lang w:val="en-US"/>
        </w:rPr>
        <w:t xml:space="preserve">choiririi choiroir chiliririi chiliroir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chachiroir v.recip. try to keep pace with each other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 xml:space="preserve">- cheliroir v.r.s. caught up with; (hair, etc.) cut to same length; </w:t>
      </w:r>
    </w:p>
    <w:p w:rsidR="005E31FB" w:rsidRPr="00D26F6B" w:rsidRDefault="005E31FB" w:rsidP="00025982">
      <w:pPr>
        <w:ind w:left="142" w:hanging="142"/>
        <w:rPr>
          <w:lang w:val="en-US"/>
        </w:rPr>
      </w:pPr>
      <w:r w:rsidRPr="00D26F6B">
        <w:rPr>
          <w:lang w:val="en-US"/>
        </w:rPr>
        <w:t>- cherirall v.a.s. is to be caught up with; (hair, etc.) is to be cut to same length</w:t>
      </w:r>
    </w:p>
    <w:p w:rsidR="005E31FB" w:rsidRPr="00CD6EDF" w:rsidRDefault="005E31FB" w:rsidP="00025982">
      <w:pPr>
        <w:ind w:left="142" w:hanging="142"/>
        <w:rPr>
          <w:lang w:val="en-US"/>
        </w:rPr>
      </w:pPr>
      <w:r w:rsidRPr="00CD6EDF">
        <w:rPr>
          <w:lang w:val="en-US"/>
        </w:rPr>
        <w:t>w chitel n.oblig.poss.3sg. abandonment; renunciation; giving up</w:t>
      </w:r>
    </w:p>
    <w:p w:rsidR="005E31FB" w:rsidRPr="007A2D7C" w:rsidRDefault="005E31FB" w:rsidP="00025982">
      <w:pPr>
        <w:ind w:left="142" w:hanging="142"/>
        <w:rPr>
          <w:lang w:val="en-US"/>
        </w:rPr>
      </w:pPr>
      <w:r w:rsidRPr="007A2D7C">
        <w:rPr>
          <w:lang w:val="en-US"/>
        </w:rPr>
        <w:t xml:space="preserve">v mengoit v.t. xx; abolish; disregard or disobey (order, someone’s words, etc.);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chachoit v.recip. leave each other behind; divorce each other;</w:t>
      </w:r>
    </w:p>
    <w:p w:rsidR="005E31FB" w:rsidRPr="006F106C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>- cheloit v.r.s. thrown away; abandoned; (money) spent unnecessarily;</w:t>
      </w:r>
    </w:p>
    <w:p w:rsidR="005E31FB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>- chiitel/chitall v.a.s. i</w:t>
      </w:r>
      <w:r>
        <w:rPr>
          <w:lang w:val="en-US"/>
        </w:rPr>
        <w:t>s to be thrown away or abandoned;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Ke mla chemoit? --Are you satisfied (sexually)?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e Ke mla choitii a omelamech el dekool? --Have you quit or giving up smoking? </w:t>
      </w:r>
    </w:p>
    <w:p w:rsidR="005E31FB" w:rsidRPr="006F106C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e Ng diak a mechoit er ngii. --She doesn’t miss anything./Nothing gets by her.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e A chitel a Droteo er a omelamech el dekool a uchul me ng mlo ungil. --Droteo’s giving up smoking is the reason why he got better. </w:t>
      </w:r>
    </w:p>
    <w:p w:rsidR="005E31FB" w:rsidRPr="00CD6EDF" w:rsidRDefault="005E31FB" w:rsidP="00025982">
      <w:pPr>
        <w:ind w:left="142" w:hanging="142"/>
        <w:rPr>
          <w:lang w:val="en-US"/>
        </w:rPr>
      </w:pPr>
      <w:r w:rsidRPr="00CD6EDF">
        <w:rPr>
          <w:lang w:val="en-US"/>
        </w:rPr>
        <w:t>w chold n. xx;</w:t>
      </w:r>
    </w:p>
    <w:p w:rsidR="005E31FB" w:rsidRPr="007A2D7C" w:rsidRDefault="005E31FB" w:rsidP="00025982">
      <w:pPr>
        <w:ind w:left="142" w:hanging="142"/>
        <w:rPr>
          <w:lang w:val="en-US"/>
        </w:rPr>
      </w:pPr>
      <w:r w:rsidRPr="007A2D7C">
        <w:rPr>
          <w:lang w:val="en-US"/>
        </w:rPr>
        <w:t xml:space="preserve">- bechelchold v.s.redup. always farting; flatulent </w:t>
      </w:r>
    </w:p>
    <w:p w:rsidR="005E31FB" w:rsidRPr="006F106C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>v chemold v.t. fart or break wind at;</w:t>
      </w:r>
    </w:p>
    <w:p w:rsidR="005E31FB" w:rsidRPr="006F106C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>choldii chemold chileldii chilold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chachold v.recip. fart at each other;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chelold v.r.s. xx; </w:t>
      </w:r>
    </w:p>
    <w:p w:rsidR="005E31FB" w:rsidRPr="006F106C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>- mechechelchold v.t.redup. keep farting at;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Cheldii! --Somebody’s farted!</w:t>
      </w:r>
    </w:p>
    <w:p w:rsidR="005E31FB" w:rsidRPr="004258E8" w:rsidRDefault="005E31FB" w:rsidP="00025982">
      <w:pPr>
        <w:ind w:left="142" w:hanging="142"/>
        <w:rPr>
          <w:lang w:val="en-US"/>
        </w:rPr>
      </w:pPr>
      <w:r w:rsidRPr="004258E8">
        <w:rPr>
          <w:lang w:val="en-US"/>
        </w:rPr>
        <w:t xml:space="preserve">v mengosm v.t. tap or rap on; hit (head); ring (bell); v.i. (clock) strike; </w:t>
      </w:r>
    </w:p>
    <w:p w:rsidR="005E31FB" w:rsidRPr="004258E8" w:rsidRDefault="005E31FB" w:rsidP="00025982">
      <w:pPr>
        <w:ind w:left="142" w:hanging="142"/>
        <w:rPr>
          <w:lang w:val="en-US"/>
        </w:rPr>
      </w:pPr>
      <w:r w:rsidRPr="004258E8">
        <w:rPr>
          <w:lang w:val="en-US"/>
        </w:rPr>
        <w:t xml:space="preserve">chosmii chuosm chilsmii chilosm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chachosm v.recip. hit (each other’s heads) 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 xml:space="preserve">- chelosm v.r.s. tapped or rapped on; rung; 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 xml:space="preserve">- chelsechosm v.r.s. dented all over (from tapping);  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 xml:space="preserve">- chesmall v.a.s. is to be tapped or rapped on; is to be rung </w:t>
      </w:r>
    </w:p>
    <w:p w:rsidR="005E31FB" w:rsidRPr="004258E8" w:rsidRDefault="005E31FB" w:rsidP="00025982">
      <w:pPr>
        <w:ind w:left="142" w:hanging="142"/>
        <w:rPr>
          <w:lang w:val="en-US"/>
        </w:rPr>
      </w:pPr>
      <w:r w:rsidRPr="004258E8">
        <w:rPr>
          <w:lang w:val="en-US"/>
        </w:rPr>
        <w:t>- mengesechosm v.t.redup. xx; make (dishes, etc.) rattle or clatter</w:t>
      </w:r>
    </w:p>
    <w:p w:rsidR="005E31FB" w:rsidRPr="00024D91" w:rsidRDefault="005E31FB" w:rsidP="00025982">
      <w:pPr>
        <w:ind w:left="142" w:hanging="142"/>
        <w:rPr>
          <w:lang w:val="en-US"/>
        </w:rPr>
      </w:pPr>
      <w:r w:rsidRPr="00024D91">
        <w:rPr>
          <w:lang w:val="en-US"/>
        </w:rPr>
        <w:t>w ongosm n.instr. anything used for tapping or rapping on drum, bell, etc.;</w:t>
      </w:r>
    </w:p>
    <w:p w:rsidR="005E31FB" w:rsidRPr="00024D91" w:rsidRDefault="005E31FB" w:rsidP="00025982">
      <w:pPr>
        <w:ind w:left="142" w:hanging="142"/>
        <w:rPr>
          <w:lang w:val="en-US"/>
        </w:rPr>
      </w:pPr>
      <w:r w:rsidRPr="00024D91">
        <w:rPr>
          <w:lang w:val="en-US"/>
        </w:rPr>
        <w:t xml:space="preserve">ongesmel n.poss.3sg. </w:t>
      </w:r>
    </w:p>
    <w:p w:rsidR="005E31FB" w:rsidRPr="001B2A9D" w:rsidRDefault="005E31FB" w:rsidP="00025982">
      <w:pPr>
        <w:ind w:left="142" w:hanging="142"/>
        <w:rPr>
          <w:lang w:val="en-US"/>
        </w:rPr>
      </w:pPr>
      <w:r w:rsidRPr="001B2A9D">
        <w:rPr>
          <w:lang w:val="en-US"/>
        </w:rPr>
        <w:t xml:space="preserve">v menguchet v.t. chew or munch on (sugarcane, etc.); </w:t>
      </w:r>
    </w:p>
    <w:p w:rsidR="005E31FB" w:rsidRPr="001B2A9D" w:rsidRDefault="005E31FB" w:rsidP="00025982">
      <w:pPr>
        <w:ind w:left="142" w:hanging="142"/>
        <w:rPr>
          <w:lang w:val="en-US"/>
        </w:rPr>
      </w:pPr>
      <w:r w:rsidRPr="001B2A9D">
        <w:rPr>
          <w:lang w:val="en-US"/>
        </w:rPr>
        <w:t xml:space="preserve">chuchetii chemuchet chilechetii chiluchet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chachuchet v.recip. chew on (sugarcane, etc.) together </w:t>
      </w:r>
    </w:p>
    <w:p w:rsidR="005E31FB" w:rsidRPr="006F106C" w:rsidRDefault="005E31FB" w:rsidP="00025982">
      <w:pPr>
        <w:ind w:left="142" w:hanging="142"/>
        <w:rPr>
          <w:lang w:val="en-US"/>
        </w:rPr>
      </w:pPr>
      <w:r w:rsidRPr="006F106C">
        <w:rPr>
          <w:lang w:val="en-US"/>
        </w:rPr>
        <w:t xml:space="preserve">- chechutel/chechetall v.a.s. is to be chewed on; 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>- cheluchet v.r.s. chewed on</w:t>
      </w:r>
    </w:p>
    <w:p w:rsidR="005E31FB" w:rsidRPr="001B2A9D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menguchet a raod/otaor --be homosexual </w:t>
      </w:r>
    </w:p>
    <w:p w:rsidR="005E31FB" w:rsidRPr="00024D91" w:rsidRDefault="005E31FB" w:rsidP="00025982">
      <w:pPr>
        <w:ind w:left="142" w:hanging="142"/>
        <w:rPr>
          <w:lang w:val="en-US"/>
        </w:rPr>
      </w:pPr>
      <w:r w:rsidRPr="00024D91">
        <w:rPr>
          <w:lang w:val="en-US"/>
        </w:rPr>
        <w:t xml:space="preserve">w ongchutel n. coconut tree with sweet, chewable husk </w:t>
      </w:r>
    </w:p>
    <w:p w:rsidR="005E31FB" w:rsidRPr="00024D91" w:rsidRDefault="005E31FB" w:rsidP="00025982">
      <w:pPr>
        <w:ind w:left="142" w:hanging="142"/>
        <w:rPr>
          <w:lang w:val="en-US"/>
        </w:rPr>
      </w:pPr>
      <w:r w:rsidRPr="00024D91">
        <w:rPr>
          <w:lang w:val="en-US"/>
        </w:rPr>
        <w:t xml:space="preserve">w ullengchutel n. discarded cud after chewing sugarcane, etc. </w:t>
      </w:r>
    </w:p>
    <w:p w:rsidR="005E31FB" w:rsidRPr="004258E8" w:rsidRDefault="005E31FB" w:rsidP="00025982">
      <w:pPr>
        <w:ind w:left="142" w:hanging="142"/>
        <w:rPr>
          <w:lang w:val="en-US"/>
        </w:rPr>
      </w:pPr>
      <w:r w:rsidRPr="004258E8">
        <w:rPr>
          <w:lang w:val="en-US"/>
        </w:rPr>
        <w:t>v menguiu v.t. xx; look at (oneself, in mirror, etc.); examine or judge (oneself); watch out for (one’s behavior);</w:t>
      </w:r>
    </w:p>
    <w:p w:rsidR="005E31FB" w:rsidRPr="004258E8" w:rsidRDefault="005E31FB" w:rsidP="00025982">
      <w:pPr>
        <w:ind w:left="142" w:hanging="142"/>
        <w:rPr>
          <w:lang w:val="en-US"/>
        </w:rPr>
      </w:pPr>
      <w:r w:rsidRPr="004258E8">
        <w:rPr>
          <w:lang w:val="en-US"/>
        </w:rPr>
        <w:t xml:space="preserve">chuieuii chemuiu chiliuii chiluiu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chachuiu v.recip. look closely at each other; read (each other’s) books; 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 xml:space="preserve">- cheluiu v.r.s. read; looked at closely; </w:t>
      </w:r>
    </w:p>
    <w:p w:rsidR="005E31FB" w:rsidRPr="00D653F4" w:rsidRDefault="005E31FB" w:rsidP="00025982">
      <w:pPr>
        <w:ind w:left="142" w:hanging="142"/>
        <w:rPr>
          <w:lang w:val="en-US"/>
        </w:rPr>
      </w:pPr>
      <w:r w:rsidRPr="00D653F4">
        <w:rPr>
          <w:lang w:val="en-US"/>
        </w:rPr>
        <w:t xml:space="preserve">- chiuall v.a.s. is to be read or looked at closely; </w:t>
      </w:r>
    </w:p>
    <w:p w:rsidR="005E31FB" w:rsidRPr="004258E8" w:rsidRDefault="005E31FB" w:rsidP="00025982">
      <w:pPr>
        <w:ind w:left="142" w:hanging="142"/>
        <w:rPr>
          <w:lang w:val="en-US"/>
        </w:rPr>
      </w:pPr>
      <w:r w:rsidRPr="004258E8">
        <w:rPr>
          <w:lang w:val="en-US"/>
        </w:rPr>
        <w:t>- mechichuiu v.erg.redup. easy to read;</w:t>
      </w:r>
    </w:p>
    <w:p w:rsidR="005E31FB" w:rsidRPr="004258E8" w:rsidRDefault="005E31FB" w:rsidP="00025982">
      <w:pPr>
        <w:ind w:left="142" w:hanging="142"/>
        <w:rPr>
          <w:lang w:val="en-US"/>
        </w:rPr>
      </w:pPr>
      <w:r w:rsidRPr="004258E8">
        <w:rPr>
          <w:lang w:val="en-US"/>
        </w:rPr>
        <w:t>- mengichuiu/mengchechichuiu v.t.redup. keep reading; read a lot</w:t>
      </w:r>
    </w:p>
    <w:p w:rsidR="005E31FB" w:rsidRPr="00024D91" w:rsidRDefault="005E31FB" w:rsidP="00025982">
      <w:pPr>
        <w:ind w:left="142" w:hanging="142"/>
        <w:rPr>
          <w:lang w:val="en-US"/>
        </w:rPr>
      </w:pPr>
      <w:r w:rsidRPr="00024D91">
        <w:rPr>
          <w:lang w:val="en-US"/>
        </w:rPr>
        <w:t>w omenguiu n.act. action of reading;</w:t>
      </w:r>
    </w:p>
    <w:p w:rsidR="005E31FB" w:rsidRDefault="005E31FB" w:rsidP="00025982">
      <w:pPr>
        <w:ind w:left="142" w:hanging="142"/>
        <w:rPr>
          <w:lang w:val="en-US"/>
        </w:rPr>
      </w:pPr>
      <w:r w:rsidRPr="00024D91">
        <w:rPr>
          <w:lang w:val="en-US"/>
        </w:rPr>
        <w:t xml:space="preserve">p chad er a menguiu --avid reader; bookworm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chad n. xx; v.s. alive; living;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chedal n.poss.3sg.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chedal a cheldebechel --member of the group;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chedal a ochil --lap; upper thigh;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chedal a chelid --person having religion; believer;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Merikel --American;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 moros --barbarian; cannibal;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mekemad --warrior;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olai --magician;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ongelil --fortune-teller; seer;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balech --archer;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omesumech --masseur;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diall --sailor;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bakutsi --gambler;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sers --farmer;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chad er a sers er a bung --florist;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klekool/sbots --athlete; sportsman;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cheldecheduch --story teller; person skilled in talking or having many girlfriends;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temall --practitioner of black magic;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blai --members of the family;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chais --person who always has news to tell;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chad er a daob --person knowledgeable about the sea;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oreomel --person knowledgeable about the forest; hermit;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government --government employee;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reng --considerate person;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iungs --islander;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ongos --legendary figures who came from East and showed Palauans how to use fire;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mengikai --good swimmer;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bekall --driver;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llach --lawyer;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mo chad --become alive; come to life;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 ngikel --half-human and half-fish; mermaid;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Ng ngar er ngii a chad er tiang. --Somebody’s here.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A chad el diak lemeduch el mengikai a mo remos. --Anyone who doesn’t know how to swim will drown.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Ngii di el chal a sebechel el rullii tia el ureor. --Anyone at all could do this work.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A John a kmal diak lchad. --John is cruel or bad-mannered.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e Ng diak a ngii di el chad el me er tiang. --No one is to come here./No trespassing.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chad n. liver;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chedengal n.poss.3sg.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chedengaol v.s. have a large liver; sick with jaundice;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Ng klou a chedengal el chad. --He’s a brave man.</w:t>
      </w:r>
    </w:p>
    <w:p w:rsidR="005E31FB" w:rsidRPr="003871A2" w:rsidRDefault="005E31FB" w:rsidP="00025982">
      <w:pPr>
        <w:ind w:left="142" w:hanging="142"/>
        <w:rPr>
          <w:lang w:val="en-US"/>
        </w:rPr>
      </w:pPr>
      <w:r w:rsidRPr="003871A2">
        <w:rPr>
          <w:lang w:val="en-US"/>
        </w:rPr>
        <w:t>w chedelekelek v.s. black;</w:t>
      </w:r>
    </w:p>
    <w:p w:rsidR="005E31FB" w:rsidRPr="003871A2" w:rsidRDefault="005E31FB" w:rsidP="00025982">
      <w:pPr>
        <w:ind w:left="142" w:hanging="142"/>
        <w:rPr>
          <w:lang w:val="en-US"/>
        </w:rPr>
      </w:pPr>
      <w:r w:rsidRPr="003871A2">
        <w:rPr>
          <w:lang w:val="en-US"/>
        </w:rPr>
        <w:t>- mechedelekelek v.s. black (optional with plural objects);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chedelekelek el chad --Negro </w:t>
      </w:r>
    </w:p>
    <w:p w:rsidR="005E31FB" w:rsidRPr="0071757D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v </w:t>
      </w:r>
      <w:r w:rsidRPr="0071757D">
        <w:rPr>
          <w:lang w:val="en-US"/>
        </w:rPr>
        <w:t>mengedelekelek v.t. blacken; slap someone’s face;</w:t>
      </w:r>
    </w:p>
    <w:p w:rsidR="005E31FB" w:rsidRPr="0071757D" w:rsidRDefault="005E31FB" w:rsidP="00025982">
      <w:pPr>
        <w:ind w:left="142" w:hanging="142"/>
        <w:rPr>
          <w:lang w:val="en-US"/>
        </w:rPr>
      </w:pPr>
      <w:r w:rsidRPr="0071757D">
        <w:rPr>
          <w:lang w:val="en-US"/>
        </w:rPr>
        <w:t xml:space="preserve">chodelekelekii chodelekelek childelekelekii childelekelek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chadelekelek v.recip. slap each other’s faces;</w:t>
      </w:r>
    </w:p>
    <w:p w:rsidR="005E31FB" w:rsidRPr="003871A2" w:rsidRDefault="005E31FB" w:rsidP="00025982">
      <w:pPr>
        <w:ind w:left="142" w:hanging="142"/>
        <w:rPr>
          <w:lang w:val="en-US"/>
        </w:rPr>
      </w:pPr>
      <w:r w:rsidRPr="003871A2">
        <w:rPr>
          <w:lang w:val="en-US"/>
        </w:rPr>
        <w:t xml:space="preserve">- chedelekelekall v.a.s. is to be blackened; </w:t>
      </w:r>
    </w:p>
    <w:p w:rsidR="005E31FB" w:rsidRPr="003871A2" w:rsidRDefault="005E31FB" w:rsidP="00025982">
      <w:pPr>
        <w:ind w:left="142" w:hanging="142"/>
        <w:rPr>
          <w:lang w:val="en-US"/>
        </w:rPr>
      </w:pPr>
      <w:r w:rsidRPr="003871A2">
        <w:rPr>
          <w:lang w:val="en-US"/>
        </w:rPr>
        <w:t xml:space="preserve">- cheldelekelek v.r.s. blackened; (face) slapped; </w:t>
      </w:r>
    </w:p>
    <w:p w:rsidR="005E31FB" w:rsidRPr="003871A2" w:rsidRDefault="005E31FB" w:rsidP="00025982">
      <w:pPr>
        <w:ind w:left="142" w:hanging="142"/>
        <w:rPr>
          <w:lang w:val="en-US"/>
        </w:rPr>
      </w:pPr>
      <w:r w:rsidRPr="003871A2">
        <w:rPr>
          <w:lang w:val="en-US"/>
        </w:rPr>
        <w:t>w cheldelekelek n.r.s. blacknes; dark pigmentation of skin</w:t>
      </w:r>
    </w:p>
    <w:p w:rsidR="005E31FB" w:rsidRPr="003871A2" w:rsidRDefault="005E31FB" w:rsidP="00025982">
      <w:pPr>
        <w:ind w:left="142" w:hanging="142"/>
        <w:rPr>
          <w:lang w:val="en-US"/>
        </w:rPr>
      </w:pPr>
      <w:r w:rsidRPr="003871A2">
        <w:rPr>
          <w:lang w:val="en-US"/>
        </w:rPr>
        <w:t xml:space="preserve">cheldelekedekel n.poss.3sg. </w:t>
      </w:r>
    </w:p>
    <w:p w:rsidR="005E31FB" w:rsidRPr="0071757D" w:rsidRDefault="005E31FB" w:rsidP="00025982">
      <w:pPr>
        <w:ind w:left="142" w:hanging="142"/>
        <w:rPr>
          <w:lang w:val="en-US"/>
        </w:rPr>
      </w:pPr>
      <w:r w:rsidRPr="0071757D">
        <w:rPr>
          <w:lang w:val="en-US"/>
        </w:rPr>
        <w:t xml:space="preserve">v </w:t>
      </w:r>
      <w:r w:rsidRPr="0071757D">
        <w:rPr>
          <w:lang w:val="id-ID"/>
        </w:rPr>
        <w:t>mengades v.t. pave with stones; pile up stones when building (jetty, grave, etc.);</w:t>
      </w:r>
    </w:p>
    <w:p w:rsidR="005E31FB" w:rsidRPr="0071757D" w:rsidRDefault="005E31FB" w:rsidP="00025982">
      <w:pPr>
        <w:ind w:left="142" w:hanging="142"/>
        <w:rPr>
          <w:lang w:val="en-US"/>
        </w:rPr>
      </w:pPr>
      <w:r w:rsidRPr="0071757D">
        <w:rPr>
          <w:lang w:val="en-US"/>
        </w:rPr>
        <w:t>chodesii chemades childesii chilades</w:t>
      </w:r>
    </w:p>
    <w:p w:rsidR="005E31FB" w:rsidRPr="003871A2" w:rsidRDefault="005E31FB" w:rsidP="00025982">
      <w:pPr>
        <w:ind w:left="142" w:hanging="142"/>
        <w:rPr>
          <w:lang w:val="en-US"/>
        </w:rPr>
      </w:pPr>
      <w:r w:rsidRPr="003871A2">
        <w:rPr>
          <w:lang w:val="id-ID"/>
        </w:rPr>
        <w:t>- chedukl/chedesall v.a.s.</w:t>
      </w:r>
      <w:r w:rsidRPr="003871A2">
        <w:rPr>
          <w:lang w:val="en-US"/>
        </w:rPr>
        <w:t xml:space="preserve"> is to be paved with stones; </w:t>
      </w:r>
    </w:p>
    <w:p w:rsidR="005E31FB" w:rsidRDefault="005E31FB" w:rsidP="00025982">
      <w:pPr>
        <w:ind w:left="142" w:hanging="142"/>
        <w:rPr>
          <w:lang w:val="en-US"/>
        </w:rPr>
      </w:pPr>
      <w:r w:rsidRPr="003871A2">
        <w:rPr>
          <w:lang w:val="id-ID"/>
        </w:rPr>
        <w:t>- chelades/cheldukl v.r.s.</w:t>
      </w:r>
      <w:r w:rsidRPr="003871A2">
        <w:rPr>
          <w:lang w:val="en-US"/>
        </w:rPr>
        <w:t xml:space="preserve"> paved </w:t>
      </w:r>
      <w:r>
        <w:rPr>
          <w:lang w:val="en-US"/>
        </w:rPr>
        <w:t>with stones; (stones) piled up</w:t>
      </w:r>
    </w:p>
    <w:p w:rsidR="005E31FB" w:rsidRPr="008C180E" w:rsidRDefault="005E31FB" w:rsidP="00025982">
      <w:pPr>
        <w:ind w:left="142" w:hanging="142"/>
        <w:rPr>
          <w:lang w:val="en-US"/>
        </w:rPr>
      </w:pPr>
      <w:r w:rsidRPr="008C180E">
        <w:rPr>
          <w:lang w:val="en-US"/>
        </w:rPr>
        <w:t xml:space="preserve">w omengades n. ceremony of placing rocks or bottles as border of grave, usually about nine days after burial </w:t>
      </w:r>
    </w:p>
    <w:p w:rsidR="005E31FB" w:rsidRPr="003871A2" w:rsidRDefault="005E31FB" w:rsidP="00025982">
      <w:pPr>
        <w:ind w:left="142" w:hanging="142"/>
        <w:rPr>
          <w:lang w:val="en-US"/>
        </w:rPr>
      </w:pPr>
      <w:r w:rsidRPr="003871A2">
        <w:rPr>
          <w:lang w:val="id-ID"/>
        </w:rPr>
        <w:t>w cheldukl n.r.s. jetty; stone wall; mound or platform of stones on which bai is built</w:t>
      </w:r>
      <w:r w:rsidRPr="003871A2">
        <w:rPr>
          <w:lang w:val="en-US"/>
        </w:rPr>
        <w:t>;</w:t>
      </w:r>
    </w:p>
    <w:p w:rsidR="005E31FB" w:rsidRPr="003871A2" w:rsidRDefault="005E31FB" w:rsidP="00025982">
      <w:pPr>
        <w:ind w:left="142" w:hanging="142"/>
        <w:rPr>
          <w:lang w:val="en-US"/>
        </w:rPr>
      </w:pPr>
      <w:r w:rsidRPr="003871A2">
        <w:rPr>
          <w:lang w:val="en-US"/>
        </w:rPr>
        <w:t xml:space="preserve">cheldeklel n.poss.3sg. 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w chadireng n. syn. chaidireng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v mengado v.t. xx;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- chelado/cheldool v.r.s. xx;</w:t>
      </w:r>
    </w:p>
    <w:p w:rsidR="005E31FB" w:rsidRPr="003871A2" w:rsidRDefault="005E31FB" w:rsidP="00025982">
      <w:pPr>
        <w:ind w:left="142" w:hanging="142"/>
        <w:rPr>
          <w:lang w:val="en-US"/>
        </w:rPr>
      </w:pPr>
      <w:r w:rsidRPr="003871A2">
        <w:rPr>
          <w:lang w:val="id-ID"/>
        </w:rPr>
        <w:t>- chedool v.a.s.</w:t>
      </w:r>
      <w:r w:rsidRPr="003871A2">
        <w:rPr>
          <w:lang w:val="en-US"/>
        </w:rPr>
        <w:t xml:space="preserve"> is to be roofed 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w chai n. xx;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p Ucherkemul el chal --one of legendary chiefs of Ngeaur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w chaibebelau n. xx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- mengaibebelau v.i. speak in riddles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w chaibi interj. xx; all right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w chaibuchel n. rotted wood at center of living tree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w chaidireng n. xx; one’s deepest feelings;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 xml:space="preserve">- chaidirengul/chidirengul n.poss.3sg. 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e Ng tilobed a chaidirengul a sechelik. --My friend’s deepest feelings came out clearly.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e Ng diak a chaidirengum. --You have a lot of nerve.</w:t>
      </w:r>
    </w:p>
    <w:p w:rsidR="005E31FB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>w chainoko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id-ID"/>
        </w:rPr>
        <w:t xml:space="preserve">p </w:t>
      </w:r>
      <w:r>
        <w:rPr>
          <w:lang w:val="en-US"/>
        </w:rPr>
        <w:t>chainoko er a Siabal –half-Japanese and half-Palauan child;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chainoko er a Merikel –half-American and half-Palauan child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chais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chisel a Toki --news about Toki;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chisel a beluu --news about one’s village or country;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chisel a kodall --news of (someone’s) death;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merael a chisel --(person) popular;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chais --person who always has news to tell;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melekingel a chais --news reporter;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melai a chais --take a look at (smth unusual);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Ng diak a chais?/Ngara chised? --What’s new?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chais n. ice</w:t>
      </w:r>
    </w:p>
    <w:p w:rsidR="005E31FB" w:rsidRDefault="005E31FB" w:rsidP="00025982">
      <w:pPr>
        <w:ind w:left="142" w:hanging="142"/>
        <w:rPr>
          <w:lang w:val="en-US"/>
        </w:rPr>
      </w:pPr>
      <w:r w:rsidRPr="00905FE0">
        <w:rPr>
          <w:lang w:val="en-US"/>
        </w:rPr>
        <w:t>-ch</w:t>
      </w:r>
      <w:r>
        <w:rPr>
          <w:lang w:val="en-US"/>
        </w:rPr>
        <w:t>aiskeeki n. popsickle;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chaiskurim n. ice cream;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melim a chaiskurim --eat ice cream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chakimer v.i. xx; yield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chakai/chakkai interj. Ouch!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chakii/chakkii interj. Ouch!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chakoi/chakkoi interj. Ouch!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chalb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chelbel/chelbellel n.poss.3sg.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chamatter v.s.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Ng chamatter a ilumel. --We have plenty of drinks.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chameiu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Kom chameiu el blai. --You’re getting involved with someone too closely related (possibly derived from an incident in which a coconut syrup maker was incestuously involved with his wife’s sister).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chami n. xx (for window or fence)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chamt n. government; administration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chang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bdelul a chang --end of jetty;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uchul a chang --foot of jetty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chang interj. Oh! (exclamation of surprise used by males)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changar v.i.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Te mle changar er ngii. --They promoted him.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Lak mchangar! --Don’t get excited!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chansing v.i. relax; be confident or reassured; v.t. be too sure or proud of (oneself);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Bo mchansing! --Relax!/Don’t worry!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Lak mchansing er kau. --Don’t be too sure or proud of yourself.</w:t>
      </w:r>
    </w:p>
    <w:p w:rsidR="005E31FB" w:rsidRPr="008C180E" w:rsidRDefault="005E31FB" w:rsidP="00025982">
      <w:pPr>
        <w:ind w:left="142" w:hanging="142"/>
        <w:rPr>
          <w:lang w:val="en-US"/>
        </w:rPr>
      </w:pPr>
      <w:r w:rsidRPr="008C180E">
        <w:rPr>
          <w:lang w:val="en-US"/>
        </w:rPr>
        <w:t>w ouchansing v.t. feel good or confident about (oneself)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chaol n. milkfish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char n. xx; amount of money for purchase; </w:t>
      </w:r>
    </w:p>
    <w:p w:rsidR="005E31FB" w:rsidRPr="000D775C" w:rsidRDefault="005E31FB" w:rsidP="00025982">
      <w:pPr>
        <w:ind w:left="142" w:hanging="142"/>
        <w:rPr>
          <w:lang w:val="en-US"/>
        </w:rPr>
      </w:pPr>
      <w:r w:rsidRPr="00160306">
        <w:rPr>
          <w:lang w:val="en-US"/>
        </w:rPr>
        <w:t>v omechar v.t. xx;</w:t>
      </w:r>
    </w:p>
    <w:p w:rsidR="005E31FB" w:rsidRPr="00160306" w:rsidRDefault="005E31FB" w:rsidP="00025982">
      <w:pPr>
        <w:ind w:left="142" w:hanging="142"/>
        <w:rPr>
          <w:lang w:val="en-US"/>
        </w:rPr>
      </w:pPr>
      <w:r w:rsidRPr="00160306">
        <w:t>хххххх</w:t>
      </w:r>
      <w:r w:rsidRPr="00160306">
        <w:rPr>
          <w:lang w:val="en-US"/>
        </w:rPr>
        <w:t xml:space="preserve">milecherar milechar </w:t>
      </w:r>
    </w:p>
    <w:p w:rsidR="005E31FB" w:rsidRPr="00160306" w:rsidRDefault="005E31FB" w:rsidP="00025982">
      <w:pPr>
        <w:ind w:left="142" w:hanging="142"/>
        <w:rPr>
          <w:lang w:val="en-US"/>
        </w:rPr>
      </w:pPr>
      <w:r w:rsidRPr="00160306">
        <w:rPr>
          <w:lang w:val="en-US"/>
        </w:rPr>
        <w:t xml:space="preserve">- ocheraol v.a.s. is to be bought; </w:t>
      </w:r>
    </w:p>
    <w:p w:rsidR="005E31FB" w:rsidRPr="0061103C" w:rsidRDefault="005E31FB" w:rsidP="00025982">
      <w:pPr>
        <w:tabs>
          <w:tab w:val="left" w:pos="2280"/>
        </w:tabs>
        <w:ind w:left="142" w:hanging="142"/>
        <w:rPr>
          <w:lang w:val="en-US"/>
        </w:rPr>
      </w:pPr>
      <w:r w:rsidRPr="0061103C">
        <w:rPr>
          <w:lang w:val="en-US"/>
        </w:rPr>
        <w:t xml:space="preserve">- ulechar v.r.s. bought </w:t>
      </w:r>
    </w:p>
    <w:p w:rsidR="005E31FB" w:rsidRPr="00160306" w:rsidRDefault="005E31FB" w:rsidP="00025982">
      <w:pPr>
        <w:ind w:left="142" w:hanging="142"/>
        <w:rPr>
          <w:lang w:val="en-US"/>
        </w:rPr>
      </w:pPr>
      <w:r w:rsidRPr="00160306">
        <w:rPr>
          <w:lang w:val="en-US"/>
        </w:rPr>
        <w:t>w ocheraol n. money-raising  party (to buy house, car, etc.);</w:t>
      </w:r>
    </w:p>
    <w:p w:rsidR="005E31FB" w:rsidRPr="00160306" w:rsidRDefault="005E31FB" w:rsidP="00025982">
      <w:pPr>
        <w:ind w:left="142" w:hanging="142"/>
        <w:rPr>
          <w:lang w:val="en-US"/>
        </w:rPr>
      </w:pPr>
      <w:r w:rsidRPr="00160306">
        <w:rPr>
          <w:lang w:val="en-US"/>
        </w:rPr>
        <w:t>ocherolel n.poss.3sg.</w:t>
      </w:r>
    </w:p>
    <w:p w:rsidR="005E31FB" w:rsidRPr="00160306" w:rsidRDefault="005E31FB" w:rsidP="00025982">
      <w:pPr>
        <w:ind w:left="142" w:hanging="142"/>
        <w:rPr>
          <w:lang w:val="en-US"/>
        </w:rPr>
      </w:pPr>
      <w:r w:rsidRPr="00160306">
        <w:rPr>
          <w:lang w:val="en-US"/>
        </w:rPr>
        <w:t>e A ralm a diak locheraol. --Water is free (lit., doesn’t need to be bought) (so why don’t you take a shower?).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charai n. xx;</w:t>
      </w:r>
    </w:p>
    <w:p w:rsidR="005E31FB" w:rsidRPr="008C180E" w:rsidRDefault="005E31FB" w:rsidP="00025982">
      <w:pPr>
        <w:ind w:left="142" w:hanging="142"/>
        <w:rPr>
          <w:lang w:val="en-US"/>
        </w:rPr>
      </w:pPr>
      <w:r w:rsidRPr="008C180E">
        <w:rPr>
          <w:lang w:val="en-US"/>
        </w:rPr>
        <w:t>- oucharai v.t. present (oneself) as strict; act tough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charm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chermek el bilis --my (pet) dog;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chermem el katuu --your (pet) cat;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suebek el charm --bird;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kelel a charm --tree in mango family;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blil a charm --barn; shed for animals;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charm --butcher; cattle-raiser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charm n. type of fish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oucharm v.t. keep animals (as a pet); raise (animal); stare at disparagingly; look down upon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chas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chesengel n.poss.3sg.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chesil n.oblig.poss.3sg. burning or discoloration of pot (after water has boiled out);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chesengel a oluches --mark from pencil lead;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chesengel a luut --squid’s ink;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chesengel a kitalong --soot or ink used with kitalong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v mengas v.t. xx;</w:t>
      </w:r>
    </w:p>
    <w:p w:rsidR="005E31FB" w:rsidRPr="003871A2" w:rsidRDefault="005E31FB" w:rsidP="00025982">
      <w:pPr>
        <w:ind w:left="142" w:hanging="142"/>
        <w:rPr>
          <w:lang w:val="en-US"/>
        </w:rPr>
      </w:pPr>
      <w:r w:rsidRPr="003871A2">
        <w:rPr>
          <w:lang w:val="en-US"/>
        </w:rPr>
        <w:t xml:space="preserve">- chelas v.r.s. blackened with soot or ink; (pot) burned or discolored; </w:t>
      </w:r>
    </w:p>
    <w:p w:rsidR="005E31FB" w:rsidRPr="005B6660" w:rsidRDefault="005E31FB" w:rsidP="00025982">
      <w:pPr>
        <w:ind w:left="142" w:hanging="142"/>
        <w:rPr>
          <w:lang w:val="en-US"/>
        </w:rPr>
      </w:pPr>
      <w:r w:rsidRPr="005B6660">
        <w:rPr>
          <w:lang w:val="en-US"/>
        </w:rPr>
        <w:t xml:space="preserve">- chesill v.a.s. is to be get blackened with soot or ink; </w:t>
      </w:r>
    </w:p>
    <w:p w:rsidR="005E31FB" w:rsidRPr="00425359" w:rsidRDefault="005E31FB" w:rsidP="00025982">
      <w:pPr>
        <w:ind w:left="142" w:hanging="142"/>
        <w:rPr>
          <w:lang w:val="en-US"/>
        </w:rPr>
      </w:pPr>
      <w:r w:rsidRPr="00425359">
        <w:rPr>
          <w:lang w:val="en-US"/>
        </w:rPr>
        <w:t xml:space="preserve">- mechas v.erg. get blackened with soot or ink; (pot) get burned or discolored; n. coconut at later stage; </w:t>
      </w:r>
    </w:p>
    <w:p w:rsidR="005E31FB" w:rsidRPr="00425359" w:rsidRDefault="005E31FB" w:rsidP="00025982">
      <w:pPr>
        <w:ind w:left="142" w:hanging="142"/>
        <w:rPr>
          <w:lang w:val="en-US"/>
        </w:rPr>
      </w:pPr>
      <w:r w:rsidRPr="00425359">
        <w:rPr>
          <w:lang w:val="en-US"/>
        </w:rPr>
        <w:t xml:space="preserve">- mechesei v.erg.inch. getting blackened with soot or ink, burned or discolored; </w:t>
      </w:r>
    </w:p>
    <w:p w:rsidR="005E31FB" w:rsidRPr="00425359" w:rsidRDefault="005E31FB" w:rsidP="00025982">
      <w:pPr>
        <w:ind w:left="142" w:hanging="142"/>
        <w:rPr>
          <w:lang w:val="en-US"/>
        </w:rPr>
      </w:pPr>
      <w:r w:rsidRPr="00425359">
        <w:rPr>
          <w:lang w:val="en-US"/>
        </w:rPr>
        <w:t xml:space="preserve">p mechas a rengul --(get) astonished; be surprised at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chaserreng n. surprise; shock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chas [from </w:t>
      </w:r>
      <w:smartTag w:uri="urn:schemas-microsoft-com:office:smarttags" w:element="place">
        <w:smartTag w:uri="urn:schemas-microsoft-com:office:smarttags" w:element="country-region">
          <w:r>
            <w:rPr>
              <w:lang w:val="en-US"/>
            </w:rPr>
            <w:t>Eng.</w:t>
          </w:r>
        </w:smartTag>
      </w:smartTag>
      <w:r>
        <w:rPr>
          <w:lang w:val="en-US"/>
        </w:rPr>
        <w:t>] ace (in cards)</w:t>
      </w:r>
    </w:p>
    <w:p w:rsidR="005E31FB" w:rsidRPr="00160306" w:rsidRDefault="005E31FB" w:rsidP="00025982">
      <w:pPr>
        <w:ind w:left="142" w:hanging="142"/>
        <w:rPr>
          <w:lang w:val="en-US"/>
        </w:rPr>
      </w:pPr>
      <w:r w:rsidRPr="00160306">
        <w:rPr>
          <w:lang w:val="en-US"/>
        </w:rPr>
        <w:t xml:space="preserve">w </w:t>
      </w:r>
      <w:r>
        <w:rPr>
          <w:lang w:val="en-US"/>
        </w:rPr>
        <w:t>omechas v.caus. xx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chasebo n. xx; v.s. having rash or prickly heat;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Ng betok chasebo er a chiklek. --I have quite a rash on my neck.</w:t>
      </w:r>
    </w:p>
    <w:p w:rsidR="005E31FB" w:rsidRPr="0071757D" w:rsidRDefault="005E31FB" w:rsidP="00025982">
      <w:pPr>
        <w:ind w:left="142" w:hanging="142"/>
        <w:rPr>
          <w:lang w:val="en-US"/>
        </w:rPr>
      </w:pPr>
      <w:r w:rsidRPr="0071757D">
        <w:rPr>
          <w:lang w:val="en-US"/>
        </w:rPr>
        <w:t>v mengesuart v.t. put asphalt on (road);</w:t>
      </w:r>
    </w:p>
    <w:p w:rsidR="005E31FB" w:rsidRPr="0071757D" w:rsidRDefault="005E31FB" w:rsidP="00025982">
      <w:pPr>
        <w:ind w:left="142" w:hanging="142"/>
        <w:rPr>
          <w:lang w:val="en-US"/>
        </w:rPr>
      </w:pPr>
      <w:r w:rsidRPr="0071757D">
        <w:rPr>
          <w:lang w:val="en-US"/>
        </w:rPr>
        <w:t xml:space="preserve">chosuertii chosuart chilsuertii chilsuart </w:t>
      </w:r>
    </w:p>
    <w:p w:rsidR="005E31FB" w:rsidRPr="005B6660" w:rsidRDefault="005E31FB" w:rsidP="00025982">
      <w:pPr>
        <w:ind w:left="142" w:hanging="142"/>
        <w:rPr>
          <w:lang w:val="en-US"/>
        </w:rPr>
      </w:pPr>
      <w:r w:rsidRPr="005B6660">
        <w:rPr>
          <w:lang w:val="en-US"/>
        </w:rPr>
        <w:t xml:space="preserve">- chelsuart v.r.s. covered with asphalt; </w:t>
      </w:r>
    </w:p>
    <w:p w:rsidR="005E31FB" w:rsidRPr="005B6660" w:rsidRDefault="005E31FB" w:rsidP="00025982">
      <w:pPr>
        <w:ind w:left="142" w:hanging="142"/>
        <w:rPr>
          <w:lang w:val="en-US"/>
        </w:rPr>
      </w:pPr>
      <w:r w:rsidRPr="005B6660">
        <w:rPr>
          <w:lang w:val="en-US"/>
        </w:rPr>
        <w:t>- chesuertall v.a.s. is to be covered with asphalt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v mengat v.t. xx;</w:t>
      </w:r>
    </w:p>
    <w:p w:rsidR="005E31FB" w:rsidRPr="000D7950" w:rsidRDefault="005E31FB" w:rsidP="00025982">
      <w:pPr>
        <w:ind w:left="142" w:hanging="142"/>
        <w:rPr>
          <w:lang w:val="en-US"/>
        </w:rPr>
      </w:pPr>
      <w:r w:rsidRPr="000D7950">
        <w:rPr>
          <w:lang w:val="en-US"/>
        </w:rPr>
        <w:t xml:space="preserve">- bekechat v.s. (clothes, etc.) smelling of smoke; </w:t>
      </w:r>
    </w:p>
    <w:p w:rsidR="005E31FB" w:rsidRPr="005B6660" w:rsidRDefault="005E31FB" w:rsidP="00025982">
      <w:pPr>
        <w:ind w:left="142" w:hanging="142"/>
        <w:rPr>
          <w:lang w:val="en-US"/>
        </w:rPr>
      </w:pPr>
      <w:r w:rsidRPr="005B6660">
        <w:rPr>
          <w:lang w:val="en-US"/>
        </w:rPr>
        <w:t xml:space="preserve">- chetuul v.a.s. (fish) smoked; having the potential of giving off too much smoke; </w:t>
      </w:r>
    </w:p>
    <w:p w:rsidR="005E31FB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>w cheltuul n.r.s. smoked fish</w:t>
      </w:r>
      <w:r>
        <w:rPr>
          <w:lang w:val="en-US"/>
        </w:rPr>
        <w:t>;</w:t>
      </w:r>
    </w:p>
    <w:p w:rsidR="005E31FB" w:rsidRPr="00EA43D6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cheltulel n.poss.3sg. 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>v chemat v.t. praise; admire;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 xml:space="preserve">chotengii chemat chiltengii chilat 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 xml:space="preserve">- chetengakl v.s. praiseworthy; showing honor (towards); </w:t>
      </w:r>
    </w:p>
    <w:p w:rsidR="005E31FB" w:rsidRDefault="005E31FB" w:rsidP="00025982">
      <w:pPr>
        <w:ind w:left="142" w:hanging="142"/>
        <w:rPr>
          <w:lang w:val="en-US"/>
        </w:rPr>
      </w:pPr>
      <w:r w:rsidRPr="005B6660">
        <w:rPr>
          <w:lang w:val="en-US"/>
        </w:rPr>
        <w:t xml:space="preserve">- chetongel v.a.s. is to be praised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chetengakl n. praise; acclaim;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chetengeklel n.poss.3sg.</w:t>
      </w:r>
    </w:p>
    <w:p w:rsidR="005E31FB" w:rsidRPr="005B6660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chetengeklel a Droteo --praise for Droteo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chatabang v.s. (sl.) fine; okay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chatter v.s. xx; (clothing, etc.) matching; (persons) well-suited for each other; just right for (situation, mood, etc.);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chauanai v.s.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A Droteo me a Toki a kmal chauanai. --Droteo and Toki aren’t very well suited for each other.</w:t>
      </w:r>
    </w:p>
    <w:p w:rsidR="005E31FB" w:rsidRPr="0071757D" w:rsidRDefault="005E31FB" w:rsidP="00025982">
      <w:pPr>
        <w:ind w:left="142" w:hanging="142"/>
        <w:rPr>
          <w:lang w:val="en-US"/>
        </w:rPr>
      </w:pPr>
      <w:r w:rsidRPr="0071757D">
        <w:rPr>
          <w:lang w:val="en-US"/>
        </w:rPr>
        <w:t>v mengaus v.t. xx;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 xml:space="preserve">- chelaus/cheluikl v.r.s. sprinkled with lime; woven; </w:t>
      </w:r>
    </w:p>
    <w:p w:rsidR="005E31FB" w:rsidRPr="005B6660" w:rsidRDefault="005E31FB" w:rsidP="00025982">
      <w:pPr>
        <w:ind w:left="142" w:hanging="142"/>
        <w:rPr>
          <w:lang w:val="en-US"/>
        </w:rPr>
      </w:pPr>
      <w:r w:rsidRPr="005B6660">
        <w:rPr>
          <w:lang w:val="en-US"/>
        </w:rPr>
        <w:t>- cheuikl v.a.s. is to be sprinkled with lime; is to be woven;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>- chuklel n.a.s.oblig.poss.3sg. weaving work</w:t>
      </w:r>
    </w:p>
    <w:p w:rsidR="005E31FB" w:rsidRPr="008C180E" w:rsidRDefault="005E31FB" w:rsidP="00025982">
      <w:pPr>
        <w:ind w:left="142" w:hanging="142"/>
        <w:rPr>
          <w:lang w:val="en-US"/>
        </w:rPr>
      </w:pPr>
      <w:r w:rsidRPr="008C180E">
        <w:rPr>
          <w:lang w:val="en-US"/>
        </w:rPr>
        <w:t>w ongeuikl n. mold for weaving purse;</w:t>
      </w:r>
    </w:p>
    <w:p w:rsidR="005E31FB" w:rsidRPr="008C180E" w:rsidRDefault="005E31FB" w:rsidP="00025982">
      <w:pPr>
        <w:ind w:left="142" w:hanging="142"/>
        <w:rPr>
          <w:lang w:val="en-US"/>
        </w:rPr>
      </w:pPr>
      <w:r w:rsidRPr="008C180E">
        <w:rPr>
          <w:lang w:val="en-US"/>
        </w:rPr>
        <w:t xml:space="preserve">onguklel n.poss.3sg.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chautomatic [from </w:t>
      </w:r>
      <w:smartTag w:uri="urn:schemas-microsoft-com:office:smarttags" w:element="place">
        <w:smartTag w:uri="urn:schemas-microsoft-com:office:smarttags" w:element="country-region">
          <w:r>
            <w:rPr>
              <w:lang w:val="en-US"/>
            </w:rPr>
            <w:t>Eng.</w:t>
          </w:r>
        </w:smartTag>
      </w:smartTag>
      <w:r>
        <w:rPr>
          <w:lang w:val="en-US"/>
        </w:rPr>
        <w:t>] v.s. automatic;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matic v.s. (sl.) fine; okay</w:t>
      </w:r>
    </w:p>
    <w:p w:rsidR="005E31FB" w:rsidRPr="00B269D6" w:rsidRDefault="005E31FB" w:rsidP="00025982">
      <w:pPr>
        <w:ind w:left="142" w:hanging="142"/>
        <w:rPr>
          <w:lang w:val="en-US"/>
        </w:rPr>
      </w:pPr>
      <w:r w:rsidRPr="00B269D6">
        <w:rPr>
          <w:lang w:val="en-US"/>
        </w:rPr>
        <w:t>v mengaet v.t. xx;</w:t>
      </w:r>
    </w:p>
    <w:p w:rsidR="005E31FB" w:rsidRPr="00B269D6" w:rsidRDefault="005E31FB" w:rsidP="00025982">
      <w:pPr>
        <w:ind w:left="142" w:hanging="142"/>
        <w:rPr>
          <w:lang w:val="en-US"/>
        </w:rPr>
      </w:pPr>
      <w:r w:rsidRPr="00B269D6">
        <w:rPr>
          <w:lang w:val="en-US"/>
        </w:rPr>
        <w:t xml:space="preserve">chemetii/choetii chemaet chiletii chilaet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cheatel v.a.s.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chelaet v.r.s. (rope, wire, fishing line, etc.) wound; (baby) cuddled;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e A bersoech a mla chemetii er a ongor. --The snake has wound itself around the pandanus. </w:t>
      </w:r>
    </w:p>
    <w:p w:rsidR="005E31FB" w:rsidRPr="006C7318" w:rsidRDefault="005E31FB" w:rsidP="00025982">
      <w:pPr>
        <w:ind w:left="142" w:hanging="142"/>
        <w:rPr>
          <w:lang w:val="en-US"/>
        </w:rPr>
      </w:pPr>
      <w:r w:rsidRPr="006C7318">
        <w:rPr>
          <w:lang w:val="en-US"/>
        </w:rPr>
        <w:t xml:space="preserve">w ongaet/ongeatel n. spool or similar object for winding wire, fishing line, etc. around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cheball n. xx; v.s. gray-haired; white-haired;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chebaod n. side (of house, etc.);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chebodel/chebodelel n.poss.3sg.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bita el chebaod --other side (of)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chebaringul n.oblig.poss.3sg. (vulg.) anus;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Ng kmal diak a chebaringul. --He’s doing a very wrong thing./He doesn’t know what he’s doing (strong insult).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chebebingoi v.s. crooked; bent in many places;</w:t>
      </w:r>
    </w:p>
    <w:p w:rsidR="005E31FB" w:rsidRPr="0071757D" w:rsidRDefault="005E31FB" w:rsidP="00025982">
      <w:pPr>
        <w:ind w:left="142" w:hanging="142"/>
        <w:rPr>
          <w:lang w:val="en-US"/>
        </w:rPr>
      </w:pPr>
      <w:r w:rsidRPr="0071757D">
        <w:rPr>
          <w:lang w:val="en-US"/>
        </w:rPr>
        <w:t>- mengebibingoi v.i. move or walk in zigzag fashion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chebechab n. scented fern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chebecheb v.s. lying face down; place upside down;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chebecheb a bdelul --(head) bowed;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chebecheb a btil/el redil --woman with hard-to-reach vagina</w:t>
      </w:r>
    </w:p>
    <w:p w:rsidR="005E31FB" w:rsidRPr="00160306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v </w:t>
      </w:r>
      <w:r w:rsidRPr="00160306">
        <w:rPr>
          <w:lang w:val="en-US"/>
        </w:rPr>
        <w:t>omchebecheb/omechebecheb v.caus. put smth upside down; turn (sleeping person, etc.) face down;</w:t>
      </w:r>
    </w:p>
    <w:p w:rsidR="005E31FB" w:rsidRPr="00160306" w:rsidRDefault="005E31FB" w:rsidP="00025982">
      <w:pPr>
        <w:ind w:left="142" w:hanging="142"/>
        <w:rPr>
          <w:lang w:val="en-US"/>
        </w:rPr>
      </w:pPr>
      <w:r w:rsidRPr="00160306">
        <w:rPr>
          <w:lang w:val="en-US"/>
        </w:rPr>
        <w:t xml:space="preserve">mechebechebii mechebecheb milechebechebii milechebecheb </w:t>
      </w:r>
    </w:p>
    <w:p w:rsidR="005E31FB" w:rsidRPr="00160306" w:rsidRDefault="005E31FB" w:rsidP="00025982">
      <w:pPr>
        <w:ind w:left="142" w:hanging="142"/>
        <w:rPr>
          <w:lang w:val="en-US"/>
        </w:rPr>
      </w:pPr>
      <w:r w:rsidRPr="00160306">
        <w:rPr>
          <w:lang w:val="en-US"/>
        </w:rPr>
        <w:t xml:space="preserve">- ochebecheball v.a.s. is to be put upside down; is to be turned face down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chebechobel v.s. embarrassed;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chebechebelang v.s.inch. is getting embarrassed;</w:t>
      </w:r>
    </w:p>
    <w:p w:rsidR="005E31FB" w:rsidRPr="0071757D" w:rsidRDefault="005E31FB" w:rsidP="00025982">
      <w:pPr>
        <w:ind w:left="142" w:hanging="142"/>
        <w:rPr>
          <w:lang w:val="en-US"/>
        </w:rPr>
      </w:pPr>
      <w:r w:rsidRPr="0071757D">
        <w:rPr>
          <w:lang w:val="en-US"/>
        </w:rPr>
        <w:t>v mengebechobel v.t. embarrass;</w:t>
      </w:r>
    </w:p>
    <w:p w:rsidR="005E31FB" w:rsidRPr="0071757D" w:rsidRDefault="005E31FB" w:rsidP="00025982">
      <w:pPr>
        <w:ind w:left="142" w:hanging="142"/>
        <w:rPr>
          <w:lang w:val="en-US"/>
        </w:rPr>
      </w:pPr>
      <w:r w:rsidRPr="0071757D">
        <w:rPr>
          <w:lang w:val="en-US"/>
        </w:rPr>
        <w:t xml:space="preserve">chobechebelii chilbechebelii 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 xml:space="preserve">- chelebechobel v.r.s. embarrassed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chebechiil n. marriage;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chebechilelel n.poss.3sg.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chelbechiil/chelebechiil n.r.s. money given as payment to wife’s family after death of husband;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melekoi a chebechiil --propose marriage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chebedel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chebedel a kesol --nephew or niece of male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chebedes n. leprosy</w:t>
      </w:r>
    </w:p>
    <w:p w:rsidR="005E31FB" w:rsidRPr="006C7318" w:rsidRDefault="005E31FB" w:rsidP="00025982">
      <w:pPr>
        <w:ind w:left="142" w:hanging="142"/>
        <w:rPr>
          <w:lang w:val="en-US"/>
        </w:rPr>
      </w:pPr>
      <w:r w:rsidRPr="006C7318">
        <w:rPr>
          <w:lang w:val="en-US"/>
        </w:rPr>
        <w:t>v mengubel v.t. xx;</w:t>
      </w:r>
    </w:p>
    <w:p w:rsidR="005E31FB" w:rsidRPr="006C7318" w:rsidRDefault="005E31FB" w:rsidP="00025982">
      <w:pPr>
        <w:ind w:left="142" w:hanging="142"/>
        <w:rPr>
          <w:lang w:val="en-US"/>
        </w:rPr>
      </w:pPr>
      <w:r w:rsidRPr="006C7318">
        <w:rPr>
          <w:lang w:val="en-US"/>
        </w:rPr>
        <w:t xml:space="preserve">- chachubel v.recip. xx;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chebelall v.a.s. is to be poured out;</w:t>
      </w:r>
    </w:p>
    <w:p w:rsidR="005E31FB" w:rsidRPr="00B269D6" w:rsidRDefault="005E31FB" w:rsidP="00025982">
      <w:pPr>
        <w:ind w:left="142" w:hanging="142"/>
        <w:rPr>
          <w:lang w:val="en-US"/>
        </w:rPr>
      </w:pPr>
      <w:r w:rsidRPr="00B269D6">
        <w:rPr>
          <w:lang w:val="en-US"/>
        </w:rPr>
        <w:t>v mengebangel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chebengall v.a.s. is to have someone facing towards him, her or it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chebengoll v.s. ashamed (of oneself, one’s behavior); (behavior) shameful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cheberdil n.oblig.poss.3sg. young sprout or frond (of any tree or plant);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cheberdil a rengul --object of one’s feelings or attention;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cheberdil a redil --beautiful or appealing girl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cheberdored n. black beetle; stinkbug; pinwheel (toy made of coconut leaves);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r Ke ko er a cheberdored el di ngii el melul er ngii er a ngau. --You’re like a beetle that burns itself by flying into fire. - i.e. you’re always getting yourself into trouble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chebesal xx; armpit</w:t>
      </w:r>
    </w:p>
    <w:p w:rsidR="005E31FB" w:rsidRPr="0071757D" w:rsidRDefault="005E31FB" w:rsidP="00025982">
      <w:pPr>
        <w:ind w:left="142" w:hanging="142"/>
        <w:rPr>
          <w:lang w:val="en-US"/>
        </w:rPr>
      </w:pPr>
      <w:r w:rsidRPr="0071757D">
        <w:rPr>
          <w:lang w:val="en-US"/>
        </w:rPr>
        <w:t>v mengibiob v.t. make smth round;</w:t>
      </w:r>
    </w:p>
    <w:p w:rsidR="005E31FB" w:rsidRPr="0071757D" w:rsidRDefault="005E31FB" w:rsidP="00025982">
      <w:pPr>
        <w:ind w:left="142" w:hanging="142"/>
        <w:rPr>
          <w:lang w:val="en-US"/>
        </w:rPr>
      </w:pPr>
      <w:r w:rsidRPr="0071757D">
        <w:rPr>
          <w:lang w:val="en-US"/>
        </w:rPr>
        <w:t xml:space="preserve">choibibengii/choibibii choibiob chilebibengii/chilebibii chilibiob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chebiball v.a.s. is to be made round or rounded;</w:t>
      </w:r>
    </w:p>
    <w:p w:rsidR="005E31FB" w:rsidRPr="000D7950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cheli</w:t>
      </w:r>
      <w:r w:rsidRPr="000D7950">
        <w:rPr>
          <w:lang w:val="en-US"/>
        </w:rPr>
        <w:t xml:space="preserve">biob v.r.s. </w:t>
      </w:r>
      <w:r>
        <w:rPr>
          <w:lang w:val="en-US"/>
        </w:rPr>
        <w:t xml:space="preserve">made round; rounded </w:t>
      </w:r>
    </w:p>
    <w:p w:rsidR="005E31FB" w:rsidRPr="000D7950" w:rsidRDefault="005E31FB" w:rsidP="00025982">
      <w:pPr>
        <w:ind w:left="142" w:hanging="142"/>
        <w:rPr>
          <w:lang w:val="en-US"/>
        </w:rPr>
      </w:pPr>
      <w:r w:rsidRPr="000D7950">
        <w:rPr>
          <w:lang w:val="en-US"/>
        </w:rPr>
        <w:t>w chelebiob n.r.s. type of tree in buckthorn family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chebiei n. seeded breadfruit; edible seed of breadfruit;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klled el chebiei --solar plexus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chebil n. woman (used only in names and titles)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chebingel n. large fishtrap;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chebngelel n.poss.3sg. </w:t>
      </w:r>
    </w:p>
    <w:p w:rsidR="005E31FB" w:rsidRPr="00C711AB" w:rsidRDefault="005E31FB" w:rsidP="00025982">
      <w:pPr>
        <w:ind w:left="142" w:hanging="142"/>
        <w:rPr>
          <w:lang w:val="en-US"/>
        </w:rPr>
      </w:pPr>
      <w:r w:rsidRPr="00C711AB">
        <w:rPr>
          <w:lang w:val="en-US"/>
        </w:rPr>
        <w:t>- mengebingel v.i. build chebingel (in particular place)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chebirukel v.s. crooked; bent; (limbs) deformed;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chebebirukel v.s.redup. bent in many places; zigzag;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chebirukel el chad --unfair or deceptive person;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chebirukel el tekoi --false or deceptive speech or matter;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chebirukel el oldasu --irrelevant thought;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chebirukel a osengel --one’s vision is crooked</w:t>
      </w:r>
    </w:p>
    <w:p w:rsidR="005E31FB" w:rsidRPr="00C711AB" w:rsidRDefault="005E31FB" w:rsidP="00025982">
      <w:pPr>
        <w:ind w:left="142" w:hanging="142"/>
        <w:rPr>
          <w:lang w:val="en-US"/>
        </w:rPr>
      </w:pPr>
      <w:r w:rsidRPr="00C711AB">
        <w:rPr>
          <w:lang w:val="en-US"/>
        </w:rPr>
        <w:t>v mengebirukel/mengibirukel v.t. make crooked;</w:t>
      </w:r>
    </w:p>
    <w:p w:rsidR="005E31FB" w:rsidRPr="00C711AB" w:rsidRDefault="005E31FB" w:rsidP="00025982">
      <w:pPr>
        <w:ind w:left="142" w:hanging="142"/>
        <w:rPr>
          <w:lang w:val="en-US"/>
        </w:rPr>
      </w:pPr>
      <w:r w:rsidRPr="00C711AB">
        <w:rPr>
          <w:lang w:val="en-US"/>
        </w:rPr>
        <w:t xml:space="preserve">chobirekelii/choibirekelii choibirukel chilebirekelii chilebirukel 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>- chelebirukel v.r.s. made crooked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chebirukerreng n. unfairness; inconsiderateness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chebis n. spinning top (with a string);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chebisul n.poss.3sg.</w:t>
      </w:r>
    </w:p>
    <w:p w:rsidR="005E31FB" w:rsidRPr="00C711AB" w:rsidRDefault="005E31FB" w:rsidP="00025982">
      <w:pPr>
        <w:ind w:left="142" w:hanging="142"/>
        <w:rPr>
          <w:lang w:val="en-US"/>
        </w:rPr>
      </w:pPr>
      <w:r w:rsidRPr="00C711AB">
        <w:rPr>
          <w:lang w:val="en-US"/>
        </w:rPr>
        <w:t>v mengebis v.t. spin; make smth turn around (completely or part way); mash or crush (tapioca) by turning crank of machine;</w:t>
      </w:r>
    </w:p>
    <w:p w:rsidR="005E31FB" w:rsidRPr="00C711AB" w:rsidRDefault="005E31FB" w:rsidP="00025982">
      <w:pPr>
        <w:ind w:left="142" w:hanging="142"/>
        <w:rPr>
          <w:lang w:val="en-US"/>
        </w:rPr>
      </w:pPr>
      <w:r w:rsidRPr="00C711AB">
        <w:rPr>
          <w:lang w:val="en-US"/>
        </w:rPr>
        <w:t xml:space="preserve">chobisur/chobsur chobis chilebisur/chilebsur chilebis </w:t>
      </w:r>
    </w:p>
    <w:p w:rsidR="005E31FB" w:rsidRPr="002A0AD9" w:rsidRDefault="005E31FB" w:rsidP="00025982">
      <w:pPr>
        <w:ind w:left="142" w:hanging="142"/>
        <w:rPr>
          <w:lang w:val="en-US"/>
        </w:rPr>
      </w:pPr>
      <w:r w:rsidRPr="002A0AD9">
        <w:rPr>
          <w:lang w:val="en-US"/>
        </w:rPr>
        <w:t xml:space="preserve">- chebsuul v.a.s. is to be spun; n.a.s. grindstone; 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 xml:space="preserve">- chelebis v.r.s. mashed; crushed; 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>p chelebsul a daob --whirlpool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>w chelebis n.r.s. mashed or crushed tapioca;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 xml:space="preserve">chelebisul n.poss.3sg. </w:t>
      </w:r>
    </w:p>
    <w:p w:rsidR="005E31FB" w:rsidRPr="002A0AD9" w:rsidRDefault="005E31FB" w:rsidP="00025982">
      <w:pPr>
        <w:ind w:left="142" w:hanging="142"/>
        <w:rPr>
          <w:lang w:val="en-US"/>
        </w:rPr>
      </w:pPr>
      <w:r w:rsidRPr="002A0AD9">
        <w:rPr>
          <w:lang w:val="en-US"/>
        </w:rPr>
        <w:t xml:space="preserve">p chebsuul ngau --grindstone which turns and produces sparks;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Ng ko er a bekerurt el chebis el di ruebet e melalem. --He’s like a good (lit. fast) top that steadies itself soon after touching the ground. - i.e. he understands or learns quickly.</w:t>
      </w:r>
    </w:p>
    <w:p w:rsidR="005E31FB" w:rsidRPr="008C180E" w:rsidRDefault="005E31FB" w:rsidP="00025982">
      <w:pPr>
        <w:ind w:left="142" w:hanging="142"/>
        <w:rPr>
          <w:lang w:val="en-US"/>
        </w:rPr>
      </w:pPr>
      <w:r w:rsidRPr="008C180E">
        <w:rPr>
          <w:lang w:val="en-US"/>
        </w:rPr>
        <w:t>w ongebis n. handle for turning machine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cheblad v.s. xx; dishonest</w:t>
      </w:r>
    </w:p>
    <w:p w:rsidR="005E31FB" w:rsidRPr="00C711AB" w:rsidRDefault="005E31FB" w:rsidP="00025982">
      <w:pPr>
        <w:ind w:left="142" w:hanging="142"/>
        <w:rPr>
          <w:lang w:val="en-US"/>
        </w:rPr>
      </w:pPr>
      <w:r w:rsidRPr="00C711AB">
        <w:rPr>
          <w:lang w:val="en-US"/>
        </w:rPr>
        <w:t>v mengeblad v.t. xx; bluff;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 xml:space="preserve">- cheleblad v.r.s. deceived; cheated; 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>w cheleblad n.r.s. deception; cheating; wile;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>chelebeldil n.poss.3sg.</w:t>
      </w:r>
    </w:p>
    <w:p w:rsidR="005E31FB" w:rsidRPr="00EA43D6" w:rsidRDefault="005E31FB" w:rsidP="00025982">
      <w:pPr>
        <w:ind w:left="142" w:hanging="142"/>
        <w:rPr>
          <w:lang w:val="en-US"/>
        </w:rPr>
      </w:pPr>
      <w:r w:rsidRPr="00EA43D6">
        <w:rPr>
          <w:lang w:val="en-US"/>
        </w:rPr>
        <w:t xml:space="preserve">p chad er a cheleblad --deceiver; cheater </w:t>
      </w:r>
    </w:p>
    <w:p w:rsidR="005E31FB" w:rsidRPr="007B2CF4" w:rsidRDefault="005E31FB" w:rsidP="00025982">
      <w:pPr>
        <w:ind w:left="142" w:hanging="142"/>
        <w:rPr>
          <w:lang w:val="en-US"/>
        </w:rPr>
      </w:pPr>
      <w:r w:rsidRPr="007B2CF4">
        <w:rPr>
          <w:lang w:val="en-US"/>
        </w:rPr>
        <w:t xml:space="preserve">w bosech n. xx;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chebosech v.s.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chebesechang v.s.inch. becoming strange (in one’s behavior);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chechebosech v.s.redup. rather lean or lacking in fat;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chebosech a ngerel/rengul --boring; dull; poor at speaking;</w:t>
      </w:r>
    </w:p>
    <w:p w:rsidR="005E31FB" w:rsidRPr="006C7318" w:rsidRDefault="005E31FB" w:rsidP="00025982">
      <w:pPr>
        <w:ind w:left="142" w:hanging="142"/>
        <w:rPr>
          <w:lang w:val="en-US"/>
        </w:rPr>
      </w:pPr>
      <w:r w:rsidRPr="006C7318">
        <w:rPr>
          <w:lang w:val="en-US"/>
        </w:rPr>
        <w:t>v omosech v.t. xx;</w:t>
      </w:r>
    </w:p>
    <w:p w:rsidR="005E31FB" w:rsidRPr="007B2CF4" w:rsidRDefault="005E31FB" w:rsidP="00025982">
      <w:pPr>
        <w:ind w:left="142" w:hanging="142"/>
        <w:rPr>
          <w:lang w:val="en-US"/>
        </w:rPr>
      </w:pPr>
      <w:r w:rsidRPr="007B2CF4">
        <w:rPr>
          <w:lang w:val="en-US"/>
        </w:rPr>
        <w:t xml:space="preserve">- blosech v.r.s. broken open; postponed; contradicted; opposed; strange; unusual; </w:t>
      </w:r>
    </w:p>
    <w:p w:rsidR="005E31FB" w:rsidRPr="00B269D6" w:rsidRDefault="005E31FB" w:rsidP="00025982">
      <w:pPr>
        <w:ind w:left="142" w:hanging="142"/>
        <w:rPr>
          <w:lang w:val="en-US"/>
        </w:rPr>
      </w:pPr>
      <w:r w:rsidRPr="00B269D6">
        <w:rPr>
          <w:lang w:val="en-US"/>
        </w:rPr>
        <w:t>- besechall v.a.s. is to be broken open, postponed, contradicted or opposed;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blosech a rengul --have strange feeling about; be suspicious of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chebouch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chebuchel n.poss.3sg.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chebsadel n. type of fishtrap</w:t>
      </w:r>
    </w:p>
    <w:p w:rsidR="005E31FB" w:rsidRPr="00C711AB" w:rsidRDefault="005E31FB" w:rsidP="00025982">
      <w:pPr>
        <w:ind w:left="142" w:hanging="142"/>
        <w:rPr>
          <w:lang w:val="en-US"/>
        </w:rPr>
      </w:pPr>
      <w:r w:rsidRPr="00C711AB">
        <w:rPr>
          <w:lang w:val="en-US"/>
        </w:rPr>
        <w:t>v mengebuul v.t. xx; v.i. live a life of poverty; live austere life;</w:t>
      </w:r>
    </w:p>
    <w:p w:rsidR="005E31FB" w:rsidRPr="00C711AB" w:rsidRDefault="005E31FB" w:rsidP="00025982">
      <w:pPr>
        <w:ind w:left="142" w:hanging="142"/>
        <w:rPr>
          <w:lang w:val="en-US"/>
        </w:rPr>
      </w:pPr>
      <w:r w:rsidRPr="00C711AB">
        <w:rPr>
          <w:lang w:val="en-US"/>
        </w:rPr>
        <w:t xml:space="preserve">chobulii chilebulii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chebuul v.a.s. is to be given gift (sometimes out of pity); is to be bribed; of low family; poor; unfortunate; miserable; pitiable;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ngalek chebuul --child of poor family</w:t>
      </w:r>
    </w:p>
    <w:p w:rsidR="005E31FB" w:rsidRPr="00C711AB" w:rsidRDefault="005E31FB" w:rsidP="00025982">
      <w:pPr>
        <w:ind w:left="142" w:hanging="142"/>
        <w:rPr>
          <w:lang w:val="en-US"/>
        </w:rPr>
      </w:pPr>
      <w:r w:rsidRPr="00C711AB">
        <w:rPr>
          <w:lang w:val="en-US"/>
        </w:rPr>
        <w:t xml:space="preserve">v mengeech v.t. xx; use tobacco with betel nut;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chechall v.a.s. (ingredients for betel nut chewing) are to be supplemented with tobacco;</w:t>
      </w:r>
    </w:p>
    <w:p w:rsidR="005E31FB" w:rsidRPr="000D7950" w:rsidRDefault="005E31FB" w:rsidP="00025982">
      <w:pPr>
        <w:ind w:left="142" w:hanging="142"/>
        <w:rPr>
          <w:lang w:val="en-US"/>
        </w:rPr>
      </w:pPr>
      <w:r w:rsidRPr="000D7950">
        <w:rPr>
          <w:lang w:val="en-US"/>
        </w:rPr>
        <w:t>- cheleech v.r.s. (ingredients for betel nut chewing) supplemented with tobacco;</w:t>
      </w:r>
    </w:p>
    <w:p w:rsidR="005E31FB" w:rsidRPr="00462FAB" w:rsidRDefault="005E31FB" w:rsidP="00025982">
      <w:pPr>
        <w:ind w:left="142" w:hanging="142"/>
        <w:rPr>
          <w:lang w:val="en-US"/>
        </w:rPr>
      </w:pPr>
      <w:r w:rsidRPr="00462FAB">
        <w:rPr>
          <w:lang w:val="en-US"/>
        </w:rPr>
        <w:t>v mengeched v.t. husk (coconut);</w:t>
      </w:r>
    </w:p>
    <w:p w:rsidR="005E31FB" w:rsidRPr="00462FAB" w:rsidRDefault="005E31FB" w:rsidP="00025982">
      <w:pPr>
        <w:ind w:left="142" w:hanging="142"/>
        <w:rPr>
          <w:lang w:val="en-US"/>
        </w:rPr>
      </w:pPr>
      <w:r w:rsidRPr="00462FAB">
        <w:rPr>
          <w:lang w:val="en-US"/>
        </w:rPr>
        <w:t xml:space="preserve">chochedii chemeched chilechedii chileched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chechedall/chechidel v.a.s. is to be husked;</w:t>
      </w:r>
    </w:p>
    <w:p w:rsidR="005E31FB" w:rsidRPr="00137876" w:rsidRDefault="005E31FB" w:rsidP="00025982">
      <w:pPr>
        <w:ind w:left="142" w:hanging="142"/>
        <w:rPr>
          <w:lang w:val="en-US"/>
        </w:rPr>
      </w:pPr>
      <w:r w:rsidRPr="00137876">
        <w:rPr>
          <w:lang w:val="en-US"/>
        </w:rPr>
        <w:t xml:space="preserve">- cheleched/chelechidel v.r.s. husked </w:t>
      </w:r>
    </w:p>
    <w:p w:rsidR="005E31FB" w:rsidRPr="00D23B51" w:rsidRDefault="005E31FB" w:rsidP="00025982">
      <w:pPr>
        <w:ind w:left="142" w:hanging="142"/>
        <w:rPr>
          <w:lang w:val="en-US"/>
        </w:rPr>
      </w:pPr>
      <w:r w:rsidRPr="00D23B51">
        <w:rPr>
          <w:lang w:val="en-US"/>
        </w:rPr>
        <w:t>w ongeched n. wooden or metal spike for husking coconuts;</w:t>
      </w:r>
    </w:p>
    <w:p w:rsidR="005E31FB" w:rsidRPr="00D23B51" w:rsidRDefault="005E31FB" w:rsidP="00025982">
      <w:pPr>
        <w:ind w:left="142" w:hanging="142"/>
        <w:rPr>
          <w:lang w:val="en-US"/>
        </w:rPr>
      </w:pPr>
      <w:r w:rsidRPr="00D23B51">
        <w:rPr>
          <w:lang w:val="en-US"/>
        </w:rPr>
        <w:t xml:space="preserve">ongechedel n.poss.3sg. </w:t>
      </w:r>
    </w:p>
    <w:p w:rsidR="005E31FB" w:rsidRPr="00D23B51" w:rsidRDefault="005E31FB" w:rsidP="00025982">
      <w:pPr>
        <w:ind w:left="142" w:hanging="142"/>
        <w:rPr>
          <w:lang w:val="en-US"/>
        </w:rPr>
      </w:pPr>
      <w:r w:rsidRPr="00D23B51">
        <w:rPr>
          <w:lang w:val="en-US"/>
        </w:rPr>
        <w:t>w ulengchidel n. coconut husk (often used for kindling)</w:t>
      </w:r>
    </w:p>
    <w:p w:rsidR="005E31FB" w:rsidRPr="006C7318" w:rsidRDefault="005E31FB" w:rsidP="00025982">
      <w:pPr>
        <w:ind w:left="142" w:hanging="142"/>
        <w:rPr>
          <w:lang w:val="en-US"/>
        </w:rPr>
      </w:pPr>
      <w:r w:rsidRPr="006C7318">
        <w:rPr>
          <w:lang w:val="en-US"/>
        </w:rPr>
        <w:t xml:space="preserve">w chuarm v.s./i. suffer;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chechuarm v.s.redup. suffer to some extent;</w:t>
      </w:r>
    </w:p>
    <w:p w:rsidR="005E31FB" w:rsidRPr="00137876" w:rsidRDefault="005E31FB" w:rsidP="00025982">
      <w:pPr>
        <w:ind w:left="142" w:hanging="142"/>
        <w:rPr>
          <w:lang w:val="en-US"/>
        </w:rPr>
      </w:pPr>
      <w:r w:rsidRPr="00137876">
        <w:rPr>
          <w:lang w:val="en-US"/>
        </w:rPr>
        <w:t>- chormang v.s.inch. is beginning to suffer;</w:t>
      </w:r>
    </w:p>
    <w:p w:rsidR="005E31FB" w:rsidRPr="00137876" w:rsidRDefault="005E31FB" w:rsidP="00025982">
      <w:pPr>
        <w:ind w:left="142" w:hanging="142"/>
        <w:rPr>
          <w:lang w:val="en-US"/>
        </w:rPr>
      </w:pPr>
      <w:r w:rsidRPr="00137876">
        <w:rPr>
          <w:lang w:val="en-US"/>
        </w:rPr>
        <w:t xml:space="preserve">e A Toki a chuarm er a delengcheklel. --Toki is suffering because of her living conditions.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chedil n.poss.3sg.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cheleched n.redup. area of shallow water (usually exposed at low tide and good for fishing);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chedil a chei/ched el chei --low tide;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chedil a reng/chederreng --thirst;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chedil a tab el buil --apogee tide on first day of new moon;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ched el tuich --tide suitable for night fishing with torch;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ched el keriik --rising tide (in morning);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ched el tutau --low tide in the morning;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ched el kebesengei --low tide at night</w:t>
      </w:r>
    </w:p>
    <w:p w:rsidR="005E31FB" w:rsidRPr="0061103C" w:rsidRDefault="005E31FB" w:rsidP="00025982">
      <w:pPr>
        <w:ind w:left="142" w:hanging="142"/>
        <w:rPr>
          <w:lang w:val="en-US"/>
        </w:rPr>
      </w:pPr>
      <w:r w:rsidRPr="0061103C">
        <w:rPr>
          <w:lang w:val="en-US"/>
        </w:rPr>
        <w:t>w omekched (er a chei) v.caus. wait for low or outgoing tide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chedam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chedang n. father (term of address less formal than chedam);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delal a demak --my paternal grandmother;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demal a demak --my paternal grandfather;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klauchedam/klechedam n. xx;</w:t>
      </w:r>
    </w:p>
    <w:p w:rsidR="005E31FB" w:rsidRPr="000C0DED" w:rsidRDefault="005E31FB" w:rsidP="00025982">
      <w:pPr>
        <w:ind w:left="142" w:hanging="142"/>
        <w:rPr>
          <w:lang w:val="en-US"/>
        </w:rPr>
      </w:pPr>
      <w:r w:rsidRPr="000C0DED">
        <w:rPr>
          <w:lang w:val="en-US"/>
        </w:rPr>
        <w:t>v mengedaol v.t. xx; anoint;</w:t>
      </w:r>
    </w:p>
    <w:p w:rsidR="005E31FB" w:rsidRPr="000C0DED" w:rsidRDefault="005E31FB" w:rsidP="00025982">
      <w:pPr>
        <w:ind w:left="142" w:hanging="142"/>
        <w:rPr>
          <w:lang w:val="en-US"/>
        </w:rPr>
      </w:pPr>
      <w:r w:rsidRPr="000C0DED">
        <w:rPr>
          <w:lang w:val="en-US"/>
        </w:rPr>
        <w:t xml:space="preserve">chedolii/chemedolii chemedaol childolii/chilmedolii chilmedaol </w:t>
      </w:r>
    </w:p>
    <w:p w:rsidR="005E31FB" w:rsidRPr="00260598" w:rsidRDefault="005E31FB" w:rsidP="00025982">
      <w:pPr>
        <w:ind w:left="142" w:hanging="142"/>
        <w:rPr>
          <w:lang w:val="en-US"/>
        </w:rPr>
      </w:pPr>
      <w:r w:rsidRPr="00260598">
        <w:rPr>
          <w:lang w:val="en-US"/>
        </w:rPr>
        <w:t xml:space="preserve">- chedongall v.a.s. is to be blessed or sanctified; </w:t>
      </w:r>
    </w:p>
    <w:p w:rsidR="005E31FB" w:rsidRPr="000D7950" w:rsidRDefault="005E31FB" w:rsidP="00025982">
      <w:pPr>
        <w:ind w:left="142" w:hanging="142"/>
        <w:rPr>
          <w:lang w:val="en-US"/>
        </w:rPr>
      </w:pPr>
      <w:r w:rsidRPr="000D7950">
        <w:rPr>
          <w:lang w:val="en-US"/>
        </w:rPr>
        <w:t xml:space="preserve">- cheledaol v.r.s. blessed; sanctified </w:t>
      </w:r>
    </w:p>
    <w:p w:rsidR="005E31FB" w:rsidRPr="0061103C" w:rsidRDefault="005E31FB" w:rsidP="00025982">
      <w:pPr>
        <w:ind w:left="142" w:hanging="142"/>
        <w:rPr>
          <w:lang w:val="en-US"/>
        </w:rPr>
      </w:pPr>
      <w:r w:rsidRPr="0061103C">
        <w:rPr>
          <w:lang w:val="en-US"/>
        </w:rPr>
        <w:t xml:space="preserve">w ongedaol n. anything given as blessing or good luck charm </w:t>
      </w:r>
    </w:p>
    <w:p w:rsidR="005E31FB" w:rsidRPr="0061103C" w:rsidRDefault="005E31FB" w:rsidP="00025982">
      <w:pPr>
        <w:ind w:left="142" w:hanging="142"/>
        <w:rPr>
          <w:lang w:val="en-US"/>
        </w:rPr>
      </w:pPr>
      <w:r w:rsidRPr="0061103C">
        <w:rPr>
          <w:lang w:val="en-US"/>
        </w:rPr>
        <w:t>v omekchedaol v.caus. make holy;</w:t>
      </w:r>
    </w:p>
    <w:p w:rsidR="005E31FB" w:rsidRPr="0061103C" w:rsidRDefault="005E31FB" w:rsidP="00025982">
      <w:pPr>
        <w:ind w:left="142" w:hanging="142"/>
        <w:rPr>
          <w:lang w:val="en-US"/>
        </w:rPr>
      </w:pPr>
      <w:r w:rsidRPr="0061103C">
        <w:rPr>
          <w:lang w:val="en-US"/>
        </w:rPr>
        <w:t xml:space="preserve">mekchedolii mekchedaol milkchedolii milkchedaol </w:t>
      </w:r>
    </w:p>
    <w:p w:rsidR="005E31FB" w:rsidRPr="0061103C" w:rsidRDefault="005E31FB" w:rsidP="00025982">
      <w:pPr>
        <w:ind w:left="142" w:hanging="142"/>
        <w:rPr>
          <w:lang w:val="en-US"/>
        </w:rPr>
      </w:pPr>
      <w:r w:rsidRPr="0061103C">
        <w:rPr>
          <w:lang w:val="en-US"/>
        </w:rPr>
        <w:t>- ulekchedaol v.r.s. made holy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chedbechelel n.oblig.poss.3sg. brain; seed still in pod; (edible) heart of palm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chedead n. jellyfish; nettle; v.s. not knowing where to go;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Kau, ke chedead? --Don’t you have any strength?</w:t>
      </w:r>
    </w:p>
    <w:p w:rsidR="005E31FB" w:rsidRPr="000D7950" w:rsidRDefault="005E31FB" w:rsidP="00025982">
      <w:pPr>
        <w:ind w:left="142" w:hanging="142"/>
        <w:rPr>
          <w:lang w:val="en-US"/>
        </w:rPr>
      </w:pPr>
      <w:r w:rsidRPr="000D7950">
        <w:rPr>
          <w:lang w:val="en-US"/>
        </w:rPr>
        <w:t>w cheldoech n. glow; luster; heaven; Palauan glass money;</w:t>
      </w:r>
    </w:p>
    <w:p w:rsidR="005E31FB" w:rsidRPr="000D7950" w:rsidRDefault="005E31FB" w:rsidP="00025982">
      <w:pPr>
        <w:ind w:left="142" w:hanging="142"/>
        <w:rPr>
          <w:lang w:val="en-US"/>
        </w:rPr>
      </w:pPr>
      <w:r w:rsidRPr="000D7950">
        <w:rPr>
          <w:lang w:val="en-US"/>
        </w:rPr>
        <w:t>cheldechel n.poss.3sg.</w:t>
      </w:r>
    </w:p>
    <w:p w:rsidR="005E31FB" w:rsidRPr="000D7950" w:rsidRDefault="005E31FB" w:rsidP="00025982">
      <w:pPr>
        <w:ind w:left="142" w:hanging="142"/>
        <w:rPr>
          <w:lang w:val="en-US"/>
        </w:rPr>
      </w:pPr>
      <w:r w:rsidRPr="000D7950">
        <w:rPr>
          <w:lang w:val="en-US"/>
        </w:rPr>
        <w:t>v mengeldoech v.t. xx;</w:t>
      </w:r>
    </w:p>
    <w:p w:rsidR="005E31FB" w:rsidRPr="000D7950" w:rsidRDefault="005E31FB" w:rsidP="00025982">
      <w:pPr>
        <w:ind w:left="142" w:hanging="142"/>
        <w:rPr>
          <w:lang w:val="en-US"/>
        </w:rPr>
      </w:pPr>
      <w:r w:rsidRPr="000D7950">
        <w:rPr>
          <w:lang w:val="en-US"/>
        </w:rPr>
        <w:t xml:space="preserve">- cheleldoech v.r.s. has glow cast upon it;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chedechall v.a.s. is to have glow cast upon it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cheos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cheldecheos n. time around noon; middle of day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chedecholl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chedechellel n.poss.3sg.</w:t>
      </w:r>
    </w:p>
    <w:p w:rsidR="005E31FB" w:rsidRPr="007B0363" w:rsidRDefault="005E31FB" w:rsidP="00025982">
      <w:pPr>
        <w:ind w:left="142" w:hanging="142"/>
        <w:rPr>
          <w:lang w:val="en-US"/>
        </w:rPr>
      </w:pPr>
      <w:r w:rsidRPr="007B0363">
        <w:rPr>
          <w:lang w:val="en-US"/>
        </w:rPr>
        <w:t>v mengudel v.t. collect; put together; assemble;</w:t>
      </w:r>
    </w:p>
    <w:p w:rsidR="005E31FB" w:rsidRPr="007B0363" w:rsidRDefault="005E31FB" w:rsidP="00025982">
      <w:pPr>
        <w:ind w:left="142" w:hanging="142"/>
        <w:rPr>
          <w:lang w:val="en-US"/>
        </w:rPr>
      </w:pPr>
      <w:r w:rsidRPr="007B0363">
        <w:rPr>
          <w:lang w:val="en-US"/>
        </w:rPr>
        <w:t>chudelii chemudel childelii chiludel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chedelall/chedull  v.a.s. are to be collected/assembled;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cheldull/chelludel v.r.s. collected; assembled;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mengudel a saker --pay fine for adultery;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mengudel a blachel --accumulate responsibilities or tasks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cheldull n.r.s. core of canoe where mast, soaes, etc. connect;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cheldellel n.poss.3sg. also gathering; assembly </w:t>
      </w:r>
    </w:p>
    <w:p w:rsidR="005E31FB" w:rsidRPr="00AA18AB" w:rsidRDefault="005E31FB" w:rsidP="00025982">
      <w:pPr>
        <w:ind w:left="142" w:hanging="142"/>
        <w:rPr>
          <w:lang w:val="en-US"/>
        </w:rPr>
      </w:pPr>
      <w:r w:rsidRPr="00AA18AB">
        <w:rPr>
          <w:lang w:val="en-US"/>
        </w:rPr>
        <w:t>w chudel n. xx; v.s. grassy;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chedelang v.s.inch. is getting grassy;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bedengel a chudel --green </w:t>
      </w:r>
    </w:p>
    <w:p w:rsidR="005E31FB" w:rsidRPr="00260A2E" w:rsidRDefault="005E31FB" w:rsidP="00025982">
      <w:pPr>
        <w:ind w:left="142" w:hanging="142"/>
        <w:rPr>
          <w:lang w:val="en-US"/>
        </w:rPr>
      </w:pPr>
      <w:r w:rsidRPr="00260A2E">
        <w:rPr>
          <w:lang w:val="en-US"/>
        </w:rPr>
        <w:t>v mengedellumel v.t. xx;</w:t>
      </w:r>
    </w:p>
    <w:p w:rsidR="005E31FB" w:rsidRPr="00260A2E" w:rsidRDefault="005E31FB" w:rsidP="00025982">
      <w:pPr>
        <w:ind w:left="142" w:hanging="142"/>
        <w:rPr>
          <w:lang w:val="en-US"/>
        </w:rPr>
      </w:pPr>
      <w:r w:rsidRPr="00260A2E">
        <w:rPr>
          <w:lang w:val="en-US"/>
        </w:rPr>
        <w:t xml:space="preserve">chuldellumel childellumel </w:t>
      </w:r>
    </w:p>
    <w:p w:rsidR="005E31FB" w:rsidRPr="000D7950" w:rsidRDefault="005E31FB" w:rsidP="00025982">
      <w:pPr>
        <w:ind w:left="142" w:hanging="142"/>
        <w:rPr>
          <w:lang w:val="en-US"/>
        </w:rPr>
      </w:pPr>
      <w:r w:rsidRPr="000D7950">
        <w:rPr>
          <w:lang w:val="en-US"/>
        </w:rPr>
        <w:t>- cheldellumel v.r.s. (tapioca) cooked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chedeng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Ucherkemul el chedeng --one of legendary chiefs of Ngeaur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chedengang v.s.inch. becoming alive; reviving </w:t>
      </w:r>
    </w:p>
    <w:p w:rsidR="005E31FB" w:rsidRPr="005E53B5" w:rsidRDefault="005E31FB" w:rsidP="00025982">
      <w:pPr>
        <w:ind w:left="142" w:hanging="142"/>
        <w:rPr>
          <w:lang w:val="en-US"/>
        </w:rPr>
      </w:pPr>
      <w:r w:rsidRPr="005E53B5">
        <w:rPr>
          <w:lang w:val="en-US"/>
        </w:rPr>
        <w:t>v mengederoder v.t. put together; put into order; arrange;</w:t>
      </w:r>
    </w:p>
    <w:p w:rsidR="005E31FB" w:rsidRPr="005E53B5" w:rsidRDefault="005E31FB" w:rsidP="00025982">
      <w:pPr>
        <w:ind w:left="142" w:hanging="142"/>
        <w:rPr>
          <w:lang w:val="en-US"/>
        </w:rPr>
      </w:pPr>
      <w:r w:rsidRPr="005E53B5">
        <w:rPr>
          <w:lang w:val="en-US"/>
        </w:rPr>
        <w:t xml:space="preserve">choderoder childeroder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chederedall v.a.s. are to be put together or into order; are to be arranged;</w:t>
      </w:r>
    </w:p>
    <w:p w:rsidR="005E31FB" w:rsidRPr="000D7950" w:rsidRDefault="005E31FB" w:rsidP="00025982">
      <w:pPr>
        <w:ind w:left="142" w:hanging="142"/>
        <w:rPr>
          <w:lang w:val="en-US"/>
        </w:rPr>
      </w:pPr>
      <w:r w:rsidRPr="000D7950">
        <w:rPr>
          <w:lang w:val="en-US"/>
        </w:rPr>
        <w:t>- chelderoder v.r.s. put together or into order; arranged;</w:t>
      </w:r>
    </w:p>
    <w:p w:rsidR="005E31FB" w:rsidRPr="0061103C" w:rsidRDefault="005E31FB" w:rsidP="00025982">
      <w:pPr>
        <w:ind w:left="142" w:hanging="142"/>
        <w:rPr>
          <w:lang w:val="en-US"/>
        </w:rPr>
      </w:pPr>
      <w:r w:rsidRPr="0061103C">
        <w:rPr>
          <w:lang w:val="en-US"/>
        </w:rPr>
        <w:t>w ongederedull n. place where things are put together (e.g., for party); meeting-place;</w:t>
      </w:r>
    </w:p>
    <w:p w:rsidR="005E31FB" w:rsidRPr="0061103C" w:rsidRDefault="005E31FB" w:rsidP="00025982">
      <w:pPr>
        <w:ind w:left="142" w:hanging="142"/>
        <w:rPr>
          <w:lang w:val="en-US"/>
        </w:rPr>
      </w:pPr>
      <w:r w:rsidRPr="0061103C">
        <w:rPr>
          <w:lang w:val="en-US"/>
        </w:rPr>
        <w:t xml:space="preserve">ongederdellel n.poss.3sg. </w:t>
      </w:r>
    </w:p>
    <w:p w:rsidR="005E31FB" w:rsidRPr="005E53B5" w:rsidRDefault="005E31FB" w:rsidP="00025982">
      <w:pPr>
        <w:ind w:left="142" w:hanging="142"/>
        <w:rPr>
          <w:lang w:val="en-US"/>
        </w:rPr>
      </w:pPr>
      <w:r w:rsidRPr="005E53B5">
        <w:rPr>
          <w:lang w:val="en-US"/>
        </w:rPr>
        <w:t>v mengedermaot v.t. stir/agitate (water); v.i. (water) gurgle;</w:t>
      </w:r>
    </w:p>
    <w:p w:rsidR="005E31FB" w:rsidRPr="005E53B5" w:rsidRDefault="005E31FB" w:rsidP="00025982">
      <w:pPr>
        <w:ind w:left="142" w:hanging="142"/>
        <w:rPr>
          <w:lang w:val="en-US"/>
        </w:rPr>
      </w:pPr>
      <w:r w:rsidRPr="005E53B5">
        <w:rPr>
          <w:lang w:val="en-US"/>
        </w:rPr>
        <w:t>chodermotii childermotii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chedermotall v.a.s. (water) is to be stirred or agitated;</w:t>
      </w:r>
    </w:p>
    <w:p w:rsidR="005E31FB" w:rsidRPr="000D7950" w:rsidRDefault="005E31FB" w:rsidP="00025982">
      <w:pPr>
        <w:ind w:left="142" w:hanging="142"/>
        <w:rPr>
          <w:lang w:val="en-US"/>
        </w:rPr>
      </w:pPr>
      <w:r w:rsidRPr="000D7950">
        <w:rPr>
          <w:lang w:val="en-US"/>
        </w:rPr>
        <w:t xml:space="preserve">- cheldermaot v.r.s. (water) stirred or agitated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chedib n. small black ant;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blil a chedib --anthill</w:t>
      </w:r>
    </w:p>
    <w:p w:rsidR="005E31FB" w:rsidRPr="00462FAB" w:rsidRDefault="005E31FB" w:rsidP="00025982">
      <w:pPr>
        <w:ind w:left="142" w:hanging="142"/>
        <w:rPr>
          <w:lang w:val="en-US"/>
        </w:rPr>
      </w:pPr>
      <w:r w:rsidRPr="00462FAB">
        <w:rPr>
          <w:lang w:val="en-US"/>
        </w:rPr>
        <w:t xml:space="preserve">v mengeduib v.t. carve; whittle; seduce by flattery; </w:t>
      </w:r>
    </w:p>
    <w:p w:rsidR="005E31FB" w:rsidRPr="00462FAB" w:rsidRDefault="005E31FB" w:rsidP="00025982">
      <w:pPr>
        <w:ind w:left="142" w:hanging="142"/>
        <w:rPr>
          <w:lang w:val="en-US"/>
        </w:rPr>
      </w:pPr>
      <w:r w:rsidRPr="00462FAB">
        <w:rPr>
          <w:lang w:val="en-US"/>
        </w:rPr>
        <w:t xml:space="preserve">chodibii choduib childibii childuib </w:t>
      </w:r>
    </w:p>
    <w:p w:rsidR="005E31FB" w:rsidRPr="00462FAB" w:rsidRDefault="005E31FB" w:rsidP="00025982">
      <w:pPr>
        <w:ind w:left="142" w:hanging="142"/>
        <w:rPr>
          <w:lang w:val="en-US"/>
        </w:rPr>
      </w:pPr>
      <w:r w:rsidRPr="00462FAB">
        <w:rPr>
          <w:lang w:val="en-US"/>
        </w:rPr>
        <w:t xml:space="preserve">- chacheduib v.recip. xx;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chediball v.a.s. is to be carved, whittled or seduced by flattery;</w:t>
      </w:r>
    </w:p>
    <w:p w:rsidR="005E31FB" w:rsidRPr="00137876" w:rsidRDefault="005E31FB" w:rsidP="00025982">
      <w:pPr>
        <w:ind w:left="142" w:hanging="142"/>
        <w:rPr>
          <w:lang w:val="en-US"/>
        </w:rPr>
      </w:pPr>
      <w:r w:rsidRPr="00137876">
        <w:rPr>
          <w:lang w:val="en-US"/>
        </w:rPr>
        <w:t xml:space="preserve">- chelduib/klduib v.r.s. carved; whittled; seduced by flattery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chediilchei n. sections of hull of canoe between bachedulematel and bachedchediilchei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bachedchediilchei n. protruding struts in middle of each end of canoe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chediilmekemad n. section inside hull of canoe at chediilchei used for protection during battle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chedil n. xx; interj. Oh-uh! (exclamation uttered when accident occurs); Alas!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delal a delak --my maternal grandmother;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demal a delak --my maternal grandfather;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delal el mechas --(someone’s) grandmother;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delal a chelebuul/kerior --disaster; calamity;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delal a diu --very loud noise;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delal a diall --tremendous ship;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delal a blengur --sumptuous feast;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delal a blai --very large house;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delal a kar --syn. ongael;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kedelal/kederrir n.oblig.poss.3sg. very large size or quantity of (according to speaker’s judgement);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kedelal/kederrir a ngikel --very large fish;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kedelal/kederrir a blai --very large house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A delam! --Your mother! (strong insult)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klechedil n. syn. klauchedil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chedoched n. deep-bodied silver biddy or moharra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cheduakl v.s. bow-legged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chedui n. blue-lined sea bream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cheduib n. type of clam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chedul n.oblig.poss.3sg. center;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chedul a blai --main horizontal beam of thatched roof;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chedul a bilas --center of boat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v mengeed v.t. xx;</w:t>
      </w:r>
    </w:p>
    <w:p w:rsidR="005E31FB" w:rsidRDefault="005E31FB" w:rsidP="00025982">
      <w:pPr>
        <w:ind w:left="142" w:hanging="142"/>
        <w:rPr>
          <w:lang w:val="en-US"/>
        </w:rPr>
      </w:pPr>
      <w:r w:rsidRPr="00137876">
        <w:rPr>
          <w:lang w:val="en-US"/>
        </w:rPr>
        <w:t xml:space="preserve">- cheleed/kleed v.r.s. sewn, stitched or fixed temporarily; pushed; </w:t>
      </w:r>
    </w:p>
    <w:p w:rsidR="005E31FB" w:rsidRPr="00137876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cheleodel v.r.s. xx; </w:t>
      </w:r>
      <w:r w:rsidRPr="00137876">
        <w:rPr>
          <w:lang w:val="en-US"/>
        </w:rPr>
        <w:t>sewn, stitched or fixed temporarily</w:t>
      </w:r>
      <w:r>
        <w:rPr>
          <w:lang w:val="en-US"/>
        </w:rPr>
        <w:t>;</w:t>
      </w:r>
    </w:p>
    <w:p w:rsidR="005E31FB" w:rsidRPr="000D7950" w:rsidRDefault="005E31FB" w:rsidP="00025982">
      <w:pPr>
        <w:ind w:left="142" w:hanging="142"/>
        <w:rPr>
          <w:lang w:val="en-US"/>
        </w:rPr>
      </w:pPr>
      <w:r w:rsidRPr="000D7950">
        <w:rPr>
          <w:lang w:val="en-US"/>
        </w:rPr>
        <w:t>- cheodel/chemedall v.a.s. is to be sewn, stitched or fixed temporarily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chei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blengkangk a chei --tide is low;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ngar er a chei --fish for (food); take (food) from sea;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tekoi er a chei --words of criticism for poor fishing ability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cheiko v.s.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Ng cheiko a omekrael er a ta er a cheiko. --The blind leading the blind.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cheio n. xx; nutritional value</w:t>
      </w:r>
    </w:p>
    <w:p w:rsidR="005E31FB" w:rsidRPr="00AC1C86" w:rsidRDefault="005E31FB" w:rsidP="00025982">
      <w:pPr>
        <w:ind w:left="142" w:hanging="142"/>
        <w:rPr>
          <w:lang w:val="en-US"/>
        </w:rPr>
      </w:pPr>
      <w:r w:rsidRPr="00AC1C86">
        <w:rPr>
          <w:lang w:val="en-US"/>
        </w:rPr>
        <w:t>v mengeisech v.t. xx;</w:t>
      </w:r>
    </w:p>
    <w:p w:rsidR="005E31FB" w:rsidRPr="00AC1C86" w:rsidRDefault="005E31FB" w:rsidP="00025982">
      <w:pPr>
        <w:ind w:left="142" w:hanging="142"/>
        <w:rPr>
          <w:lang w:val="en-US"/>
        </w:rPr>
      </w:pPr>
      <w:r w:rsidRPr="00AC1C86">
        <w:rPr>
          <w:lang w:val="en-US"/>
        </w:rPr>
        <w:t xml:space="preserve">choisechii choisech chilsechii chilisech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cheisei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cheisei --sanitation inspector;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mekngit er a cheisei --(person) poor in personal hygiene; </w:t>
      </w:r>
    </w:p>
    <w:p w:rsidR="005E31FB" w:rsidRPr="00AC1C86" w:rsidRDefault="005E31FB" w:rsidP="00025982">
      <w:pPr>
        <w:ind w:left="142" w:hanging="142"/>
        <w:rPr>
          <w:lang w:val="en-US"/>
        </w:rPr>
      </w:pPr>
      <w:r w:rsidRPr="00AC1C86">
        <w:rPr>
          <w:lang w:val="en-US"/>
        </w:rPr>
        <w:t>e Ke mekngit er a cheisei. --You’re not clean./You need a shower.</w:t>
      </w:r>
    </w:p>
    <w:p w:rsidR="005E31FB" w:rsidRPr="00AC1C86" w:rsidRDefault="005E31FB" w:rsidP="00025982">
      <w:pPr>
        <w:ind w:left="142" w:hanging="142"/>
        <w:rPr>
          <w:lang w:val="en-US"/>
        </w:rPr>
      </w:pPr>
      <w:r w:rsidRPr="00AC1C86">
        <w:rPr>
          <w:lang w:val="en-US"/>
        </w:rPr>
        <w:t>v mengeklachel v.t. clean (bottle or similar container) by putting water in it and shaking; shake smth to hear what is inside; v.i. make sound when shaken; rattle;</w:t>
      </w:r>
    </w:p>
    <w:p w:rsidR="005E31FB" w:rsidRPr="00AC1C86" w:rsidRDefault="005E31FB" w:rsidP="00025982">
      <w:pPr>
        <w:ind w:left="142" w:hanging="142"/>
        <w:rPr>
          <w:lang w:val="en-US"/>
        </w:rPr>
      </w:pPr>
      <w:r w:rsidRPr="00AC1C86">
        <w:rPr>
          <w:lang w:val="en-US"/>
        </w:rPr>
        <w:t xml:space="preserve">choklechelii choklachel chileklechelii chileklachel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cheklechelall v.a.s. is to be cleaned by shaking with water inside; is to be shaken;</w:t>
      </w:r>
    </w:p>
    <w:p w:rsidR="005E31FB" w:rsidRPr="00AA18AB" w:rsidRDefault="005E31FB" w:rsidP="00025982">
      <w:pPr>
        <w:ind w:left="142" w:hanging="142"/>
        <w:rPr>
          <w:lang w:val="en-US"/>
        </w:rPr>
      </w:pPr>
      <w:r w:rsidRPr="00AA18AB">
        <w:rPr>
          <w:lang w:val="en-US"/>
        </w:rPr>
        <w:t xml:space="preserve">- cheleklachel v.r.s. cleaned by shaking with water inside; shaken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cheklmuk v.s. (person) quiet, silent or taciturn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Chelab n. hamlet in Ngerard</w:t>
      </w:r>
    </w:p>
    <w:p w:rsidR="005E31FB" w:rsidRPr="008D0CEF" w:rsidRDefault="005E31FB" w:rsidP="00025982">
      <w:pPr>
        <w:ind w:left="142" w:hanging="142"/>
        <w:rPr>
          <w:lang w:val="en-US"/>
        </w:rPr>
      </w:pPr>
      <w:r w:rsidRPr="008D0CEF">
        <w:rPr>
          <w:lang w:val="en-US"/>
        </w:rPr>
        <w:t>v mengais v.t. pluck or strip (leaves) off plant;</w:t>
      </w:r>
    </w:p>
    <w:p w:rsidR="005E31FB" w:rsidRPr="008D0CEF" w:rsidRDefault="005E31FB" w:rsidP="00025982">
      <w:pPr>
        <w:ind w:left="142" w:hanging="142"/>
        <w:rPr>
          <w:lang w:val="en-US"/>
        </w:rPr>
      </w:pPr>
      <w:r w:rsidRPr="008D0CEF">
        <w:rPr>
          <w:lang w:val="en-US"/>
        </w:rPr>
        <w:t xml:space="preserve">choisii chemais chilisii chilais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chelais/chelikel v.r.s. (leaves) plucked or stripped off plant;</w:t>
      </w:r>
    </w:p>
    <w:p w:rsidR="005E31FB" w:rsidRPr="00AA18AB" w:rsidRDefault="005E31FB" w:rsidP="00025982">
      <w:pPr>
        <w:ind w:left="142" w:hanging="142"/>
        <w:rPr>
          <w:lang w:val="en-US"/>
        </w:rPr>
      </w:pPr>
      <w:r w:rsidRPr="00AA18AB">
        <w:rPr>
          <w:lang w:val="en-US"/>
        </w:rPr>
        <w:t xml:space="preserve">- chiikel v.a.s. (leaves) are to be plucked or stripped off plant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chelakngikl n. Palauan honey bee (does not sting);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chelatngikl n. syn. chelakngikl;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blil a chelakngikl --bee hive;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ilotel a chelakngikl --honey</w:t>
      </w:r>
    </w:p>
    <w:p w:rsidR="005E31FB" w:rsidRPr="008D0CEF" w:rsidRDefault="005E31FB" w:rsidP="00025982">
      <w:pPr>
        <w:ind w:left="142" w:hanging="142"/>
        <w:rPr>
          <w:lang w:val="en-US"/>
        </w:rPr>
      </w:pPr>
      <w:r w:rsidRPr="008D0CEF">
        <w:rPr>
          <w:lang w:val="en-US"/>
        </w:rPr>
        <w:t>v mengalb v.t. xx;</w:t>
      </w:r>
    </w:p>
    <w:p w:rsidR="005E31FB" w:rsidRPr="008D0CEF" w:rsidRDefault="005E31FB" w:rsidP="00025982">
      <w:pPr>
        <w:ind w:left="142" w:hanging="142"/>
        <w:rPr>
          <w:lang w:val="en-US"/>
        </w:rPr>
      </w:pPr>
      <w:r w:rsidRPr="008D0CEF">
        <w:rPr>
          <w:lang w:val="en-US"/>
        </w:rPr>
        <w:t>cholbii chualb chilelbii chilalb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chelalb/chellibel v.r.s.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chelball/chelibel v.a.s.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chellibelmengchongch v.s. white; (woman) beautiful or white-skinned</w:t>
      </w:r>
    </w:p>
    <w:p w:rsidR="005E31FB" w:rsidRPr="00AA18AB" w:rsidRDefault="005E31FB" w:rsidP="00025982">
      <w:pPr>
        <w:ind w:left="142" w:hanging="142"/>
        <w:rPr>
          <w:lang w:val="en-US"/>
        </w:rPr>
      </w:pPr>
      <w:r w:rsidRPr="00AA18AB">
        <w:rPr>
          <w:lang w:val="en-US"/>
        </w:rPr>
        <w:t xml:space="preserve">w chellibel n.r.s. storey of house </w:t>
      </w:r>
    </w:p>
    <w:p w:rsidR="005E31FB" w:rsidRPr="008D0CEF" w:rsidRDefault="005E31FB" w:rsidP="00025982">
      <w:pPr>
        <w:ind w:left="142" w:hanging="142"/>
        <w:rPr>
          <w:lang w:val="en-US"/>
        </w:rPr>
      </w:pPr>
      <w:r w:rsidRPr="008D0CEF">
        <w:rPr>
          <w:lang w:val="en-US"/>
        </w:rPr>
        <w:t>v mengall v.t. xx;</w:t>
      </w:r>
    </w:p>
    <w:p w:rsidR="005E31FB" w:rsidRPr="008D0CEF" w:rsidRDefault="005E31FB" w:rsidP="00025982">
      <w:pPr>
        <w:ind w:left="142" w:hanging="142"/>
        <w:rPr>
          <w:lang w:val="en-US"/>
        </w:rPr>
      </w:pPr>
      <w:r w:rsidRPr="008D0CEF">
        <w:rPr>
          <w:lang w:val="en-US"/>
        </w:rPr>
        <w:t xml:space="preserve">chollii chemall chilellii chilall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chelall v.r.s. xx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v mengam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chelam a rengul --heartbroken</w:t>
      </w:r>
    </w:p>
    <w:p w:rsidR="005E31FB" w:rsidRPr="007B0363" w:rsidRDefault="005E31FB" w:rsidP="00025982">
      <w:pPr>
        <w:ind w:left="142" w:hanging="142"/>
        <w:rPr>
          <w:lang w:val="en-US"/>
        </w:rPr>
      </w:pPr>
      <w:r w:rsidRPr="007B0363">
        <w:rPr>
          <w:lang w:val="en-US"/>
        </w:rPr>
        <w:t>v mengedecheduch v.i. xx;</w:t>
      </w:r>
    </w:p>
    <w:p w:rsidR="005E31FB" w:rsidRPr="007B0363" w:rsidRDefault="005E31FB" w:rsidP="00025982">
      <w:pPr>
        <w:ind w:left="142" w:hanging="142"/>
        <w:rPr>
          <w:lang w:val="en-US"/>
        </w:rPr>
      </w:pPr>
      <w:r w:rsidRPr="007B0363">
        <w:rPr>
          <w:lang w:val="en-US"/>
        </w:rPr>
        <w:t xml:space="preserve">chudechedechar chudecheduch childechedechar childecheduch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cheldecheduch v.r.s. talked about; discussed;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mengedecheduch er a rengul --think; say to oneself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cheldecheduch n.r.s.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cheldechedechal n.poss.3sg.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chad er a cheldecheduch --story teller; person skilled in talking or having many girlfriends;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merekos a cheldechedechal --talking sweetly or pleasantly (but usually, insincere or calculating)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cheldecheduch n. type of fish</w:t>
      </w:r>
    </w:p>
    <w:p w:rsidR="005E31FB" w:rsidRPr="008D0CEF" w:rsidRDefault="005E31FB" w:rsidP="00025982">
      <w:pPr>
        <w:ind w:left="142" w:hanging="142"/>
        <w:rPr>
          <w:lang w:val="en-US"/>
        </w:rPr>
      </w:pPr>
      <w:r w:rsidRPr="008D0CEF">
        <w:rPr>
          <w:lang w:val="en-US"/>
        </w:rPr>
        <w:t xml:space="preserve">v mengedeng v.t. confuse; puzzle; perplex; </w:t>
      </w:r>
    </w:p>
    <w:p w:rsidR="005E31FB" w:rsidRPr="008D0CEF" w:rsidRDefault="005E31FB" w:rsidP="00025982">
      <w:pPr>
        <w:ind w:left="142" w:hanging="142"/>
        <w:rPr>
          <w:lang w:val="en-US"/>
        </w:rPr>
      </w:pPr>
      <w:r w:rsidRPr="008D0CEF">
        <w:rPr>
          <w:lang w:val="en-US"/>
        </w:rPr>
        <w:t xml:space="preserve">chodengur chodeng childengur childeng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cheldeng v.r.s. confused; puzzled; perplexed;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mechedeng (a rengul) v.erg. --get surprised, puzzled or perplexed (by someone’s behavior, etc.);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e A Droteo a mengedeng er a rengul a Toki. --Droteo is confusing Toki (because of what he’s saying, because of his behavior, etc.).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cheldeng n.r.s. enclosed part of house where precious family items are kept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cheldeng a rengul --confused; surprised; stubborn; dull-witted; slow (in understanding)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cheldingel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cheldngelel a chim --finger;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cheldngelel a oach --toe;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cheldngelel a tuu --banana (connected to or separated from a bunch)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v mengebangel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Ak chelebangel er a ringel. --I’m faced with difficulties.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e Kede chelebangel er a ocheraol. --We’ve got a money-raising party coming up.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chelebed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chelebedel a tuu --stem of banana tree;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chelebedel a diokang --stem of tapioca plant;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chelebedel a ding --outer part of ear (including lobe)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doall er a chelebed --bruise</w:t>
      </w:r>
    </w:p>
    <w:p w:rsidR="005E31FB" w:rsidRPr="007B0363" w:rsidRDefault="005E31FB" w:rsidP="00025982">
      <w:pPr>
        <w:ind w:left="142" w:hanging="142"/>
        <w:rPr>
          <w:lang w:val="en-US"/>
        </w:rPr>
      </w:pPr>
      <w:r w:rsidRPr="007B0363">
        <w:rPr>
          <w:lang w:val="en-US"/>
        </w:rPr>
        <w:t>v mengelebed v.t. xx;</w:t>
      </w:r>
    </w:p>
    <w:p w:rsidR="005E31FB" w:rsidRPr="007B2CF4" w:rsidRDefault="005E31FB" w:rsidP="00025982">
      <w:pPr>
        <w:ind w:left="142" w:hanging="142"/>
        <w:rPr>
          <w:lang w:val="en-US"/>
        </w:rPr>
      </w:pPr>
      <w:r w:rsidRPr="007B2CF4">
        <w:rPr>
          <w:lang w:val="en-US"/>
        </w:rPr>
        <w:t xml:space="preserve">- chelebodel v.a.s. is to be hit or struck;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</w:t>
      </w:r>
      <w:r w:rsidRPr="007B2CF4">
        <w:rPr>
          <w:lang w:val="en-US"/>
        </w:rPr>
        <w:t xml:space="preserve"> v.r.s. hit; struck </w:t>
      </w:r>
    </w:p>
    <w:p w:rsidR="005E31FB" w:rsidRPr="00D23B51" w:rsidRDefault="005E31FB" w:rsidP="00025982">
      <w:pPr>
        <w:ind w:left="142" w:hanging="142"/>
        <w:rPr>
          <w:lang w:val="en-US"/>
        </w:rPr>
      </w:pPr>
      <w:r w:rsidRPr="00D23B51">
        <w:rPr>
          <w:lang w:val="en-US"/>
        </w:rPr>
        <w:t>w ongelebed n. whip; club; bat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chelebet n. type of fish</w:t>
      </w:r>
    </w:p>
    <w:p w:rsidR="005E31FB" w:rsidRPr="007B0363" w:rsidRDefault="005E31FB" w:rsidP="00025982">
      <w:pPr>
        <w:ind w:left="142" w:hanging="142"/>
        <w:rPr>
          <w:lang w:val="en-US"/>
        </w:rPr>
      </w:pPr>
      <w:r w:rsidRPr="007B0363">
        <w:rPr>
          <w:lang w:val="en-US"/>
        </w:rPr>
        <w:t>v mengib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chebingel v.a.s. (fruit) is to be picked or plucked;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chelebingel/</w:t>
      </w:r>
      <w:r w:rsidRPr="007B2CF4">
        <w:rPr>
          <w:lang w:val="en-US"/>
        </w:rPr>
        <w:t xml:space="preserve">chelib </w:t>
      </w:r>
      <w:r>
        <w:rPr>
          <w:lang w:val="en-US"/>
        </w:rPr>
        <w:t>v.r.s. (fruit) picked or plucked;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mechebchib/mechechebchib v.erg.redup. easy to pick or pluck; (hips) keep swinging or sway widely;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mengibechib v.i.redup. sway (hips) when dancing;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A Toki a mengib er a ngelekel er a tut. --Toki is weaning her child (from the breast).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e A sils a mengib er a otechel. --The sun is just about to set.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chelebitel n. deep-water fishtrap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v mengeblabl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chobleblii choblabl chilebleblii chileblabl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chacheblabl v.recip.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cheleblabl v.r.s. helped to walk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chelebud n. Palauan money: type of kldait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chelebuul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chelebuul er a mekemad --war poverty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chelechad n. association; political party</w:t>
      </w:r>
    </w:p>
    <w:p w:rsidR="005E31FB" w:rsidRPr="00D00A67" w:rsidRDefault="005E31FB" w:rsidP="00025982">
      <w:pPr>
        <w:ind w:left="142" w:hanging="142"/>
        <w:rPr>
          <w:lang w:val="en-US"/>
        </w:rPr>
      </w:pPr>
      <w:r w:rsidRPr="00D00A67">
        <w:rPr>
          <w:lang w:val="en-US"/>
        </w:rPr>
        <w:t xml:space="preserve">v mengelechel v.t. xx; warn; </w:t>
      </w:r>
    </w:p>
    <w:p w:rsidR="005E31FB" w:rsidRPr="00D00A67" w:rsidRDefault="005E31FB" w:rsidP="00025982">
      <w:pPr>
        <w:ind w:left="142" w:hanging="142"/>
        <w:rPr>
          <w:lang w:val="en-US"/>
        </w:rPr>
      </w:pPr>
      <w:r w:rsidRPr="00D00A67">
        <w:rPr>
          <w:lang w:val="en-US"/>
        </w:rPr>
        <w:t xml:space="preserve">cholechelii cholechel chillechelii chillechel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chelechall v.a.s.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chellechel v.r.s. reminded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mengelechel a uchach --be the time of labek (i.e., time of large ocean swells and strong current); remind (usually, about big event)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cheleched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cheleched el chad --ambidextrous person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chelechedal n.oblig.poss.3sg. xx; basic part or principle of;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chelechedal a bail --shirt; blouse;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chelechedal a blai --frame or skeleton of house;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chelechedal a tekoi --essence of the matter;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chelechedal a ochur --basic principles of mathematics;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ungil a chelechedal --have a good figure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chelecheloul n. xx; v.s. having dandruff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chelechelui n. type of fish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Chelechui n. hamlet in Imeliik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cheled n.r.s.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cheldik a ngikel --the fish I’ve caught;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chelled v.r.s. fished out; n.r.s. group of fishermen</w:t>
      </w:r>
    </w:p>
    <w:p w:rsidR="005E31FB" w:rsidRPr="00D23B51" w:rsidRDefault="005E31FB" w:rsidP="00025982">
      <w:pPr>
        <w:ind w:left="142" w:hanging="142"/>
        <w:rPr>
          <w:lang w:val="en-US"/>
        </w:rPr>
      </w:pPr>
      <w:r w:rsidRPr="00D23B51">
        <w:rPr>
          <w:lang w:val="en-US"/>
        </w:rPr>
        <w:t>w omcheled v.caus. give fish to (fellow fisherman whose catch was small);</w:t>
      </w:r>
    </w:p>
    <w:p w:rsidR="005E31FB" w:rsidRPr="00D23B51" w:rsidRDefault="005E31FB" w:rsidP="00025982">
      <w:pPr>
        <w:ind w:left="142" w:hanging="142"/>
        <w:rPr>
          <w:lang w:val="en-US"/>
        </w:rPr>
      </w:pPr>
      <w:r w:rsidRPr="00D23B51">
        <w:rPr>
          <w:lang w:val="en-US"/>
        </w:rPr>
        <w:t xml:space="preserve">- ulecheled v.r.s. provided with fish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v mengilekelek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chelekelekall v.a.s. is to be rubbed (between hands);</w:t>
      </w:r>
    </w:p>
    <w:p w:rsidR="005E31FB" w:rsidRPr="00073C2C" w:rsidRDefault="005E31FB" w:rsidP="00025982">
      <w:pPr>
        <w:ind w:left="142" w:hanging="142"/>
        <w:rPr>
          <w:lang w:val="en-US"/>
        </w:rPr>
      </w:pPr>
      <w:r w:rsidRPr="00073C2C">
        <w:rPr>
          <w:lang w:val="en-US"/>
        </w:rPr>
        <w:t>- chellekelek v.r.s rubbed (between hands); also xx</w:t>
      </w:r>
    </w:p>
    <w:p w:rsidR="005E31FB" w:rsidRPr="00D00A67" w:rsidRDefault="005E31FB" w:rsidP="00025982">
      <w:pPr>
        <w:ind w:left="142" w:hanging="142"/>
        <w:rPr>
          <w:lang w:val="en-US"/>
        </w:rPr>
      </w:pPr>
      <w:r w:rsidRPr="00D00A67">
        <w:rPr>
          <w:lang w:val="en-US"/>
        </w:rPr>
        <w:t>w mengeld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cheleld v.r.s. knocked out of breath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cheleleu v.s. pale (usually from fright); (land) desolate or destroyed (e.g. after typhoon, war, etc.)</w:t>
      </w:r>
    </w:p>
    <w:p w:rsidR="005E31FB" w:rsidRPr="00D00A67" w:rsidRDefault="005E31FB" w:rsidP="00025982">
      <w:pPr>
        <w:ind w:left="142" w:hanging="142"/>
        <w:rPr>
          <w:lang w:val="en-US"/>
        </w:rPr>
      </w:pPr>
      <w:r w:rsidRPr="00D00A67">
        <w:rPr>
          <w:lang w:val="en-US"/>
        </w:rPr>
        <w:t>v mengeleleu v.t. xx;</w:t>
      </w:r>
    </w:p>
    <w:p w:rsidR="005E31FB" w:rsidRPr="00D00A67" w:rsidRDefault="005E31FB" w:rsidP="00025982">
      <w:pPr>
        <w:ind w:left="142" w:hanging="142"/>
        <w:rPr>
          <w:lang w:val="en-US"/>
        </w:rPr>
      </w:pPr>
      <w:r w:rsidRPr="00D00A67">
        <w:rPr>
          <w:lang w:val="en-US"/>
        </w:rPr>
        <w:t xml:space="preserve">cholelengii choleleu chillelengii chilleleu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chelleleu n.r.s. whiteness (of clothes, skin color, hair, etc.);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chellelengel n.poss.3sg.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cheleliuis n.r.s. long, raised mounds for planting</w:t>
      </w:r>
    </w:p>
    <w:p w:rsidR="005E31FB" w:rsidRPr="00D04968" w:rsidRDefault="005E31FB" w:rsidP="00025982">
      <w:pPr>
        <w:ind w:left="142" w:hanging="142"/>
        <w:rPr>
          <w:lang w:val="en-US"/>
        </w:rPr>
      </w:pPr>
      <w:r w:rsidRPr="00D04968">
        <w:rPr>
          <w:lang w:val="en-US"/>
        </w:rPr>
        <w:t>v mengem v.t. xx;</w:t>
      </w:r>
    </w:p>
    <w:p w:rsidR="005E31FB" w:rsidRPr="00D04968" w:rsidRDefault="005E31FB" w:rsidP="00025982">
      <w:pPr>
        <w:ind w:left="142" w:hanging="142"/>
        <w:rPr>
          <w:lang w:val="en-US"/>
        </w:rPr>
      </w:pPr>
      <w:r w:rsidRPr="00D04968">
        <w:rPr>
          <w:lang w:val="en-US"/>
        </w:rPr>
        <w:t>chomengii chuem chilemengii chilem</w:t>
      </w:r>
    </w:p>
    <w:p w:rsidR="005E31FB" w:rsidRPr="00D04968" w:rsidRDefault="005E31FB" w:rsidP="00025982">
      <w:pPr>
        <w:ind w:left="142" w:hanging="142"/>
        <w:rPr>
          <w:lang w:val="en-US"/>
        </w:rPr>
      </w:pPr>
      <w:r w:rsidRPr="00D04968">
        <w:rPr>
          <w:lang w:val="en-US"/>
        </w:rPr>
        <w:t>- chachem v.recip.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chelem v.r.s. pried up; lifted with lever;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chemengall</w:t>
      </w:r>
      <w:r>
        <w:rPr>
          <w:lang w:val="id-ID"/>
        </w:rPr>
        <w:t>/chemongel</w:t>
      </w:r>
      <w:r>
        <w:rPr>
          <w:lang w:val="en-US"/>
        </w:rPr>
        <w:t xml:space="preserve"> v.a.s. is to be pried up or lifted with lever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ongem n. instrument for prying; lever </w:t>
      </w:r>
    </w:p>
    <w:p w:rsidR="005E31FB" w:rsidRPr="004F4B41" w:rsidRDefault="005E31FB" w:rsidP="00025982">
      <w:pPr>
        <w:ind w:left="142" w:hanging="142"/>
        <w:rPr>
          <w:lang w:val="en-US"/>
        </w:rPr>
      </w:pPr>
      <w:r w:rsidRPr="004F4B41">
        <w:rPr>
          <w:lang w:val="en-US"/>
        </w:rPr>
        <w:t>v melechemakl v.t. stuff or cram (esp., mouth with food); (dirt, etc.) get into (eye);</w:t>
      </w:r>
    </w:p>
    <w:p w:rsidR="005E31FB" w:rsidRPr="004F4B41" w:rsidRDefault="005E31FB" w:rsidP="00025982">
      <w:pPr>
        <w:ind w:left="142" w:hanging="142"/>
        <w:rPr>
          <w:lang w:val="en-US"/>
        </w:rPr>
      </w:pPr>
      <w:r w:rsidRPr="004F4B41">
        <w:rPr>
          <w:lang w:val="en-US"/>
        </w:rPr>
        <w:t xml:space="preserve">tuchemeklii tuchemakl tilchemeklii tilchemakl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chelemakl n. one who stuffs too much food into mouth;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techemekill v.a.s. xx</w:t>
      </w:r>
    </w:p>
    <w:p w:rsidR="005E31FB" w:rsidRPr="00D23B51" w:rsidRDefault="005E31FB" w:rsidP="00025982">
      <w:pPr>
        <w:ind w:left="142" w:hanging="142"/>
        <w:rPr>
          <w:lang w:val="en-US"/>
        </w:rPr>
      </w:pPr>
      <w:r w:rsidRPr="00D23B51">
        <w:rPr>
          <w:lang w:val="en-US"/>
        </w:rPr>
        <w:t>w chemakl n. (sl.) food;</w:t>
      </w:r>
    </w:p>
    <w:p w:rsidR="005E31FB" w:rsidRPr="00D23B51" w:rsidRDefault="005E31FB" w:rsidP="00025982">
      <w:pPr>
        <w:ind w:left="142" w:hanging="142"/>
        <w:rPr>
          <w:lang w:val="en-US"/>
        </w:rPr>
      </w:pPr>
      <w:r w:rsidRPr="00D23B51">
        <w:rPr>
          <w:lang w:val="en-US"/>
        </w:rPr>
        <w:t xml:space="preserve">chemeklel n.poss.3sg. </w:t>
      </w:r>
    </w:p>
    <w:p w:rsidR="005E31FB" w:rsidRPr="00D04968" w:rsidRDefault="005E31FB" w:rsidP="00025982">
      <w:pPr>
        <w:ind w:left="142" w:hanging="142"/>
        <w:rPr>
          <w:lang w:val="en-US"/>
        </w:rPr>
      </w:pPr>
      <w:r w:rsidRPr="00D04968">
        <w:rPr>
          <w:lang w:val="en-US"/>
        </w:rPr>
        <w:t>v mengemcham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chelemcham v.r.s. broken into pieces;</w:t>
      </w:r>
    </w:p>
    <w:p w:rsidR="005E31FB" w:rsidRPr="00D23B51" w:rsidRDefault="005E31FB" w:rsidP="00025982">
      <w:pPr>
        <w:ind w:left="142" w:hanging="142"/>
        <w:rPr>
          <w:lang w:val="en-US"/>
        </w:rPr>
      </w:pPr>
      <w:r w:rsidRPr="00D23B51">
        <w:rPr>
          <w:lang w:val="en-US"/>
        </w:rPr>
        <w:t>- chemechemuul v.a.s. is to be broken into pieces;</w:t>
      </w:r>
    </w:p>
    <w:p w:rsidR="005E31FB" w:rsidRPr="00D23B51" w:rsidRDefault="005E31FB" w:rsidP="00025982">
      <w:pPr>
        <w:ind w:left="142" w:hanging="142"/>
        <w:rPr>
          <w:lang w:val="en-US"/>
        </w:rPr>
      </w:pPr>
      <w:r w:rsidRPr="00D23B51">
        <w:rPr>
          <w:lang w:val="en-US"/>
        </w:rPr>
        <w:t>p chemechemuul el oles --pocket knife; pen knife</w:t>
      </w:r>
    </w:p>
    <w:p w:rsidR="005E31FB" w:rsidRPr="00D04968" w:rsidRDefault="005E31FB" w:rsidP="00025982">
      <w:pPr>
        <w:ind w:left="142" w:hanging="142"/>
        <w:rPr>
          <w:lang w:val="en-US"/>
        </w:rPr>
      </w:pPr>
      <w:r w:rsidRPr="00D04968">
        <w:rPr>
          <w:lang w:val="en-US"/>
        </w:rPr>
        <w:t xml:space="preserve">v mengemedaol v.t. xx; invite; accommodate;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chelemedaol v.r.s. welcomed; called together; </w:t>
      </w:r>
    </w:p>
    <w:p w:rsidR="005E31FB" w:rsidRPr="00D23B51" w:rsidRDefault="005E31FB" w:rsidP="00025982">
      <w:pPr>
        <w:ind w:left="142" w:hanging="142"/>
        <w:rPr>
          <w:lang w:val="en-US"/>
        </w:rPr>
      </w:pPr>
      <w:r w:rsidRPr="00D23B51">
        <w:rPr>
          <w:lang w:val="en-US"/>
        </w:rPr>
        <w:t xml:space="preserve">- chemedongall v.a.s. are to be welcomed or called together </w:t>
      </w:r>
    </w:p>
    <w:p w:rsidR="005E31FB" w:rsidRPr="00D23B51" w:rsidRDefault="005E31FB" w:rsidP="00025982">
      <w:pPr>
        <w:ind w:left="142" w:hanging="142"/>
        <w:rPr>
          <w:lang w:val="en-US"/>
        </w:rPr>
      </w:pPr>
      <w:r w:rsidRPr="00D23B51">
        <w:rPr>
          <w:lang w:val="en-US"/>
        </w:rPr>
        <w:t>w chemekl n. anything used as lever;</w:t>
      </w:r>
    </w:p>
    <w:p w:rsidR="005E31FB" w:rsidRDefault="005E31FB" w:rsidP="00025982">
      <w:pPr>
        <w:ind w:left="142" w:hanging="142"/>
        <w:rPr>
          <w:lang w:val="en-US"/>
        </w:rPr>
      </w:pPr>
      <w:r w:rsidRPr="00D23B51">
        <w:rPr>
          <w:lang w:val="en-US"/>
        </w:rPr>
        <w:t>chemeklel n.poss.3sg. action of throwing or tripping someone by putting lever between his legs</w:t>
      </w:r>
    </w:p>
    <w:p w:rsidR="005E31FB" w:rsidRPr="00D207A2" w:rsidRDefault="005E31FB" w:rsidP="00025982">
      <w:pPr>
        <w:ind w:left="142" w:hanging="142"/>
        <w:rPr>
          <w:lang w:val="en-US"/>
        </w:rPr>
      </w:pPr>
      <w:r w:rsidRPr="00D207A2">
        <w:rPr>
          <w:lang w:val="en-US"/>
        </w:rPr>
        <w:t>v mengemekl v.t. xx;</w:t>
      </w:r>
    </w:p>
    <w:p w:rsidR="005E31FB" w:rsidRPr="00D23B51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chachemekl v.recip. xx;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chelemekl v.r.s. stuck;</w:t>
      </w:r>
    </w:p>
    <w:p w:rsidR="005E31FB" w:rsidRPr="00F24035" w:rsidRDefault="005E31FB" w:rsidP="00025982">
      <w:pPr>
        <w:ind w:left="142" w:hanging="142"/>
        <w:rPr>
          <w:lang w:val="en-US"/>
        </w:rPr>
      </w:pPr>
      <w:r w:rsidRPr="00F24035">
        <w:rPr>
          <w:lang w:val="en-US"/>
        </w:rPr>
        <w:t>- chemekill v.a.s. (object which is stuck) is to be freed by inserting lever and prying; (person) is to be tripped or thrown by putting lever (e.g., stick, leg) between his legs</w:t>
      </w:r>
    </w:p>
    <w:p w:rsidR="005E31FB" w:rsidRPr="00D04968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v </w:t>
      </w:r>
      <w:r w:rsidRPr="00D04968">
        <w:rPr>
          <w:lang w:val="en-US"/>
        </w:rPr>
        <w:t>mengemochem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chelemochem v.r.s. urinated or pissed on;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chemechemall/chemechimel v.a.s. is to be urinated or pissedon</w:t>
      </w:r>
    </w:p>
    <w:p w:rsidR="005E31FB" w:rsidRPr="00F24035" w:rsidRDefault="005E31FB" w:rsidP="00025982">
      <w:pPr>
        <w:ind w:left="142" w:hanging="142"/>
        <w:rPr>
          <w:lang w:val="en-US"/>
        </w:rPr>
      </w:pPr>
      <w:r w:rsidRPr="00F24035">
        <w:rPr>
          <w:lang w:val="en-US"/>
        </w:rPr>
        <w:t xml:space="preserve">w cheltumt v.s. crowded with; covered all over with; full of;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chelemtumt v.s.redup. very crowded with </w:t>
      </w:r>
    </w:p>
    <w:p w:rsidR="005E31FB" w:rsidRPr="00D04968" w:rsidRDefault="005E31FB" w:rsidP="00025982">
      <w:pPr>
        <w:ind w:left="142" w:hanging="142"/>
        <w:rPr>
          <w:lang w:val="en-US"/>
        </w:rPr>
      </w:pPr>
      <w:r w:rsidRPr="00D04968">
        <w:rPr>
          <w:lang w:val="en-US"/>
        </w:rPr>
        <w:t>v mengemull v.t. have sexual relations with;</w:t>
      </w:r>
    </w:p>
    <w:p w:rsidR="005E31FB" w:rsidRPr="00D04968" w:rsidRDefault="005E31FB" w:rsidP="00025982">
      <w:pPr>
        <w:ind w:left="142" w:hanging="142"/>
        <w:rPr>
          <w:lang w:val="en-US"/>
        </w:rPr>
      </w:pPr>
      <w:r w:rsidRPr="00D04968">
        <w:rPr>
          <w:lang w:val="en-US"/>
        </w:rPr>
        <w:t>chomullii chilemullii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chelemull v.r.s. engaged in sexual relations with </w:t>
      </w:r>
    </w:p>
    <w:p w:rsidR="005E31FB" w:rsidRPr="00D04968" w:rsidRDefault="005E31FB" w:rsidP="00025982">
      <w:pPr>
        <w:ind w:left="142" w:hanging="142"/>
        <w:rPr>
          <w:lang w:val="en-US"/>
        </w:rPr>
      </w:pPr>
      <w:r w:rsidRPr="00D04968">
        <w:rPr>
          <w:lang w:val="en-US"/>
        </w:rPr>
        <w:t xml:space="preserve">w mengemus v.t. amputate;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chelemus v.r.s. amputated; (person) having amputated limb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chelemesames v.s.redup. (person) having amputated limb (usually, arm)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chelemus n. stump (of amputated or mutilated limb);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chelemsengel n.poss.3sg.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chelleoch n.r.s. spoiling (of child);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cheleoch v.s. favored; spoiled;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chelechel n.oblig.poss.3sg. action or instance of spoiling (child)</w:t>
      </w:r>
    </w:p>
    <w:p w:rsidR="005E31FB" w:rsidRPr="00227297" w:rsidRDefault="005E31FB" w:rsidP="00025982">
      <w:pPr>
        <w:ind w:left="142" w:hanging="142"/>
        <w:rPr>
          <w:lang w:val="en-US"/>
        </w:rPr>
      </w:pPr>
      <w:r w:rsidRPr="00227297">
        <w:rPr>
          <w:lang w:val="en-US"/>
        </w:rPr>
        <w:t>v mengeleoch v.t. take good or special care of; favor or spoil (usually, child);</w:t>
      </w:r>
    </w:p>
    <w:p w:rsidR="005E31FB" w:rsidRPr="00227297" w:rsidRDefault="005E31FB" w:rsidP="00025982">
      <w:pPr>
        <w:ind w:left="142" w:hanging="142"/>
        <w:rPr>
          <w:lang w:val="en-US"/>
        </w:rPr>
      </w:pPr>
      <w:r w:rsidRPr="00227297">
        <w:rPr>
          <w:lang w:val="en-US"/>
        </w:rPr>
        <w:t xml:space="preserve">cholechii choleoch chillechii chilleoch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chelechall v.a.s. is to be favored or spoiled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chelleoch v.r.s. </w:t>
      </w:r>
    </w:p>
    <w:p w:rsidR="005E31FB" w:rsidRPr="00F24035" w:rsidRDefault="005E31FB" w:rsidP="00025982">
      <w:pPr>
        <w:ind w:left="142" w:hanging="142"/>
        <w:rPr>
          <w:lang w:val="en-US"/>
        </w:rPr>
      </w:pPr>
      <w:r w:rsidRPr="00F24035">
        <w:rPr>
          <w:lang w:val="en-US"/>
        </w:rPr>
        <w:t xml:space="preserve">w omengeleoch n. special or preferential treatment </w:t>
      </w:r>
    </w:p>
    <w:p w:rsidR="005E31FB" w:rsidRPr="004F4B41" w:rsidRDefault="005E31FB" w:rsidP="00025982">
      <w:pPr>
        <w:ind w:left="142" w:hanging="142"/>
        <w:rPr>
          <w:lang w:val="en-US"/>
        </w:rPr>
      </w:pPr>
      <w:r w:rsidRPr="004F4B41">
        <w:rPr>
          <w:lang w:val="en-US"/>
        </w:rPr>
        <w:t>v mengerumet v.t. wash inside of (bottle, bowl, pot, etc.) with circular motion; wash out (mouth, ear, etc.); brush (teeth); pump out (stomach, intestine); give enema or laxative;</w:t>
      </w:r>
    </w:p>
    <w:p w:rsidR="005E31FB" w:rsidRPr="004F4B41" w:rsidRDefault="005E31FB" w:rsidP="00025982">
      <w:pPr>
        <w:ind w:left="142" w:hanging="142"/>
        <w:rPr>
          <w:lang w:val="en-US"/>
        </w:rPr>
      </w:pPr>
      <w:r w:rsidRPr="004F4B41">
        <w:rPr>
          <w:lang w:val="en-US"/>
        </w:rPr>
        <w:t>churemetii churumet chirremetii chirrumet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chelerrumet v.r.s. washed or pumped out;</w:t>
      </w:r>
    </w:p>
    <w:p w:rsidR="005E31FB" w:rsidRDefault="005E31FB" w:rsidP="00025982">
      <w:pPr>
        <w:ind w:left="142" w:hanging="142"/>
        <w:rPr>
          <w:lang w:val="en-US"/>
        </w:rPr>
      </w:pPr>
      <w:r w:rsidRPr="00F24035">
        <w:rPr>
          <w:lang w:val="en-US"/>
        </w:rPr>
        <w:t xml:space="preserve">- cherematel v.a.s. </w:t>
      </w:r>
      <w:r>
        <w:rPr>
          <w:lang w:val="en-US"/>
        </w:rPr>
        <w:t>is to be washed or pumped out;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cherrumet v.s. (inside) cracked or broken;</w:t>
      </w:r>
    </w:p>
    <w:p w:rsidR="005E31FB" w:rsidRPr="00F24035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cherrumet a btil --(woman) having insides worn out from too much sexual intercourse </w:t>
      </w:r>
    </w:p>
    <w:p w:rsidR="005E31FB" w:rsidRPr="00F24035" w:rsidRDefault="005E31FB" w:rsidP="00025982">
      <w:pPr>
        <w:ind w:left="142" w:hanging="142"/>
        <w:rPr>
          <w:lang w:val="en-US"/>
        </w:rPr>
      </w:pPr>
      <w:r w:rsidRPr="00F24035">
        <w:rPr>
          <w:lang w:val="en-US"/>
        </w:rPr>
        <w:t>w ongerumet n. any instrument used for cleaning inside of smth (e.g. brush);</w:t>
      </w:r>
    </w:p>
    <w:p w:rsidR="005E31FB" w:rsidRPr="00F24035" w:rsidRDefault="005E31FB" w:rsidP="00025982">
      <w:pPr>
        <w:ind w:left="142" w:hanging="142"/>
        <w:rPr>
          <w:lang w:val="en-US"/>
        </w:rPr>
      </w:pPr>
      <w:r w:rsidRPr="00F24035">
        <w:rPr>
          <w:lang w:val="en-US"/>
        </w:rPr>
        <w:t xml:space="preserve">ongeremetellel n.poss.3sg. </w:t>
      </w:r>
    </w:p>
    <w:p w:rsidR="005E31FB" w:rsidRPr="00F24035" w:rsidRDefault="005E31FB" w:rsidP="00025982">
      <w:pPr>
        <w:ind w:left="142" w:hanging="142"/>
        <w:rPr>
          <w:lang w:val="en-US"/>
        </w:rPr>
      </w:pPr>
      <w:r w:rsidRPr="00F24035">
        <w:rPr>
          <w:lang w:val="en-US"/>
        </w:rPr>
        <w:t>p ongeremetellel a ngor --toothbrush; toothpaste;</w:t>
      </w:r>
    </w:p>
    <w:p w:rsidR="005E31FB" w:rsidRPr="00F24035" w:rsidRDefault="005E31FB" w:rsidP="00025982">
      <w:pPr>
        <w:ind w:left="142" w:hanging="142"/>
        <w:rPr>
          <w:lang w:val="en-US"/>
        </w:rPr>
      </w:pPr>
      <w:r w:rsidRPr="00F24035">
        <w:rPr>
          <w:lang w:val="en-US"/>
        </w:rPr>
        <w:t>p ongeremetellel a tut --brush for cleaning baby-bottle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v mengert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chelert/cherrotel v.r.s. defecated or shit on;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cherotel/chertall v.a.s. is to be defecated or shit on </w:t>
      </w:r>
    </w:p>
    <w:p w:rsidR="005E31FB" w:rsidRPr="00FA223C" w:rsidRDefault="005E31FB" w:rsidP="00025982">
      <w:pPr>
        <w:ind w:left="142" w:hanging="142"/>
        <w:rPr>
          <w:lang w:val="en-US"/>
        </w:rPr>
      </w:pPr>
      <w:r w:rsidRPr="00FA223C">
        <w:rPr>
          <w:lang w:val="en-US"/>
        </w:rPr>
        <w:t>w chesebel n.oblig.poss.3sg. curved cut in taro made with ngark;</w:t>
      </w:r>
    </w:p>
    <w:p w:rsidR="005E31FB" w:rsidRDefault="005E31FB" w:rsidP="00025982">
      <w:pPr>
        <w:ind w:left="142" w:hanging="142"/>
        <w:rPr>
          <w:lang w:val="en-US"/>
        </w:rPr>
      </w:pPr>
      <w:r w:rsidRPr="00FA223C">
        <w:rPr>
          <w:lang w:val="en-US"/>
        </w:rPr>
        <w:t>- chesebreng n. brokenheartedness</w:t>
      </w:r>
      <w:r>
        <w:rPr>
          <w:lang w:val="en-US"/>
        </w:rPr>
        <w:t>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cheseb er a ngebard --first quarter of moon;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cheseb er a ongos --third quarter of moon;</w:t>
      </w:r>
    </w:p>
    <w:p w:rsidR="005E31FB" w:rsidRPr="00FA223C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p smecher er a chesebreng --brokenhearted </w:t>
      </w:r>
    </w:p>
    <w:p w:rsidR="005E31FB" w:rsidRPr="003B0FFA" w:rsidRDefault="005E31FB" w:rsidP="00025982">
      <w:pPr>
        <w:ind w:left="142" w:hanging="142"/>
        <w:rPr>
          <w:lang w:val="en-US"/>
        </w:rPr>
      </w:pPr>
      <w:r w:rsidRPr="003B0FFA">
        <w:rPr>
          <w:lang w:val="en-US"/>
        </w:rPr>
        <w:t>w ongeseb n. high-pitched singing part;</w:t>
      </w:r>
    </w:p>
    <w:p w:rsidR="005E31FB" w:rsidRPr="003B0FFA" w:rsidRDefault="005E31FB" w:rsidP="00025982">
      <w:pPr>
        <w:ind w:left="142" w:hanging="142"/>
        <w:rPr>
          <w:lang w:val="en-US"/>
        </w:rPr>
      </w:pPr>
      <w:r w:rsidRPr="003B0FFA">
        <w:rPr>
          <w:lang w:val="en-US"/>
        </w:rPr>
        <w:t xml:space="preserve">ongesebel n.poss.3sg. </w:t>
      </w:r>
    </w:p>
    <w:p w:rsidR="005E31FB" w:rsidRPr="003B0FFA" w:rsidRDefault="005E31FB" w:rsidP="00025982">
      <w:pPr>
        <w:ind w:left="142" w:hanging="142"/>
        <w:rPr>
          <w:lang w:val="en-US"/>
        </w:rPr>
      </w:pPr>
      <w:r w:rsidRPr="003B0FFA">
        <w:rPr>
          <w:lang w:val="en-US"/>
        </w:rPr>
        <w:t>v mengeseb v.t. cut (taro tubers); break (someone’s) heart; v.i. bring food to ngasech ceremony; (one person in group) sing with especially high pitched voice; sing poorly;</w:t>
      </w:r>
    </w:p>
    <w:p w:rsidR="005E31FB" w:rsidRPr="003B0FFA" w:rsidRDefault="005E31FB" w:rsidP="00025982">
      <w:pPr>
        <w:ind w:left="142" w:hanging="142"/>
        <w:rPr>
          <w:lang w:val="en-US"/>
        </w:rPr>
      </w:pPr>
      <w:r w:rsidRPr="003B0FFA">
        <w:rPr>
          <w:lang w:val="en-US"/>
        </w:rPr>
        <w:t>chosebii chueseb chilsebii chileseb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cheleseb/chelsobel v.r.s. (taro tubers) cut;</w:t>
      </w:r>
    </w:p>
    <w:p w:rsidR="005E31FB" w:rsidRDefault="005E31FB" w:rsidP="00025982">
      <w:pPr>
        <w:ind w:left="142" w:hanging="142"/>
        <w:rPr>
          <w:lang w:val="en-US"/>
        </w:rPr>
      </w:pPr>
      <w:r w:rsidRPr="00FA223C">
        <w:rPr>
          <w:lang w:val="en-US"/>
        </w:rPr>
        <w:t>- chesobel/cheseball v.a.s. (taro tubers) are to be cut</w:t>
      </w:r>
      <w:r>
        <w:rPr>
          <w:lang w:val="en-US"/>
        </w:rPr>
        <w:t>;</w:t>
      </w:r>
    </w:p>
    <w:p w:rsidR="005E31FB" w:rsidRPr="003B0FFA" w:rsidRDefault="005E31FB" w:rsidP="00025982">
      <w:pPr>
        <w:ind w:left="142" w:hanging="142"/>
        <w:rPr>
          <w:lang w:val="en-US"/>
        </w:rPr>
      </w:pPr>
      <w:r w:rsidRPr="003B0FFA">
        <w:rPr>
          <w:lang w:val="en-US"/>
        </w:rPr>
        <w:t>- mengesecheseb v.i.redup. xx</w:t>
      </w:r>
    </w:p>
    <w:p w:rsidR="005E31FB" w:rsidRPr="003B0FFA" w:rsidRDefault="005E31FB" w:rsidP="00025982">
      <w:pPr>
        <w:ind w:left="142" w:hanging="142"/>
        <w:rPr>
          <w:lang w:val="en-US"/>
        </w:rPr>
      </w:pPr>
      <w:r w:rsidRPr="003B0FFA">
        <w:rPr>
          <w:lang w:val="en-US"/>
        </w:rPr>
        <w:t>w ulengesobel n. (replantable) stem after taro, tapioca, sugarcane, etc. is cut;</w:t>
      </w:r>
    </w:p>
    <w:p w:rsidR="005E31FB" w:rsidRPr="003B0FFA" w:rsidRDefault="005E31FB" w:rsidP="00025982">
      <w:pPr>
        <w:ind w:left="142" w:hanging="142"/>
        <w:rPr>
          <w:lang w:val="en-US"/>
        </w:rPr>
      </w:pPr>
      <w:r w:rsidRPr="003B0FFA">
        <w:rPr>
          <w:lang w:val="en-US"/>
        </w:rPr>
        <w:t xml:space="preserve">ulengesebelel n.poss.3sg.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cheleu n. whiteness of ocean floor;</w:t>
      </w:r>
    </w:p>
    <w:p w:rsidR="005E31FB" w:rsidRPr="00227297" w:rsidRDefault="005E31FB" w:rsidP="00025982">
      <w:pPr>
        <w:ind w:left="142" w:hanging="142"/>
        <w:rPr>
          <w:lang w:val="en-US"/>
        </w:rPr>
      </w:pPr>
      <w:r w:rsidRPr="00227297">
        <w:rPr>
          <w:lang w:val="en-US"/>
        </w:rPr>
        <w:t>- mengeleu v.s. whitish; off-white</w:t>
      </w:r>
    </w:p>
    <w:p w:rsidR="005E31FB" w:rsidRPr="004F4B41" w:rsidRDefault="005E31FB" w:rsidP="00025982">
      <w:pPr>
        <w:ind w:left="142" w:hanging="142"/>
        <w:rPr>
          <w:lang w:val="en-US"/>
        </w:rPr>
      </w:pPr>
      <w:r w:rsidRPr="004F4B41">
        <w:rPr>
          <w:lang w:val="en-US"/>
        </w:rPr>
        <w:t>v mengeuid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cheleuid v.r.s. xx; erred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cheleuid n.r.s.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cheludul n.poss.3sg.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cheleuocho n. large fishing basket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cheliberrengrang n. whiteness of clam shell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chelid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chedul n.poss.3sg. also religion; belief;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tekoi er a chelid --religious or spiritual matters;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tekoi el chelid --supernatural event;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bedengel a chelid --sacred object; food forbidden to village or family;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nglosech er a chelid --section of thatching at center of roof;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Ngara a chedum? --What’s your religion?/What god do you worship?</w:t>
      </w:r>
    </w:p>
    <w:p w:rsidR="005E31FB" w:rsidRPr="004F4B41" w:rsidRDefault="005E31FB" w:rsidP="00025982">
      <w:pPr>
        <w:ind w:left="142" w:hanging="142"/>
        <w:rPr>
          <w:lang w:val="en-US"/>
        </w:rPr>
      </w:pPr>
      <w:r w:rsidRPr="004F4B41">
        <w:rPr>
          <w:lang w:val="en-US"/>
        </w:rPr>
        <w:t>w melecholbchelid/melecholbechelid v.t. baptize</w:t>
      </w:r>
    </w:p>
    <w:p w:rsidR="005E31FB" w:rsidRPr="004F4B41" w:rsidRDefault="005E31FB" w:rsidP="00025982">
      <w:pPr>
        <w:ind w:left="142" w:hanging="142"/>
        <w:rPr>
          <w:lang w:val="en-US"/>
        </w:rPr>
      </w:pPr>
      <w:r w:rsidRPr="004F4B41">
        <w:rPr>
          <w:lang w:val="en-US"/>
        </w:rPr>
        <w:t>v mengid v.t. turn or nod (neck) to one side;</w:t>
      </w:r>
    </w:p>
    <w:p w:rsidR="005E31FB" w:rsidRPr="004F4B41" w:rsidRDefault="005E31FB" w:rsidP="00025982">
      <w:pPr>
        <w:ind w:left="142" w:hanging="142"/>
        <w:rPr>
          <w:lang w:val="en-US"/>
        </w:rPr>
      </w:pPr>
      <w:r w:rsidRPr="004F4B41">
        <w:rPr>
          <w:lang w:val="en-US"/>
        </w:rPr>
        <w:t xml:space="preserve">chidir childir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chelid v.r.s. (neck) turned to one side</w:t>
      </w:r>
    </w:p>
    <w:p w:rsidR="005E31FB" w:rsidRPr="004F4B41" w:rsidRDefault="005E31FB" w:rsidP="00025982">
      <w:pPr>
        <w:ind w:left="142" w:hanging="142"/>
        <w:rPr>
          <w:lang w:val="en-US"/>
        </w:rPr>
      </w:pPr>
      <w:r w:rsidRPr="004F4B41">
        <w:rPr>
          <w:lang w:val="en-US"/>
        </w:rPr>
        <w:t>v mengidabel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chelidabel/chelidobel v.r.s. hang onto with hands; hanging</w:t>
      </w:r>
    </w:p>
    <w:p w:rsidR="005E31FB" w:rsidRPr="00FA223C" w:rsidRDefault="005E31FB" w:rsidP="00025982">
      <w:pPr>
        <w:ind w:left="142" w:hanging="142"/>
        <w:rPr>
          <w:lang w:val="en-US"/>
        </w:rPr>
      </w:pPr>
      <w:r w:rsidRPr="00FA223C">
        <w:rPr>
          <w:lang w:val="en-US"/>
        </w:rPr>
        <w:t xml:space="preserve">- chideball v.a.s. is to be hung onto with hands </w:t>
      </w:r>
    </w:p>
    <w:p w:rsidR="005E31FB" w:rsidRPr="00073C2C" w:rsidRDefault="005E31FB" w:rsidP="00025982">
      <w:pPr>
        <w:ind w:left="142" w:hanging="142"/>
        <w:rPr>
          <w:lang w:val="en-US"/>
        </w:rPr>
      </w:pPr>
      <w:r w:rsidRPr="00073C2C">
        <w:rPr>
          <w:lang w:val="en-US"/>
        </w:rPr>
        <w:t>w chidadeb n. part of usaker drawn loosely through legs; curve;</w:t>
      </w:r>
    </w:p>
    <w:p w:rsidR="005E31FB" w:rsidRPr="004F4B41" w:rsidRDefault="005E31FB" w:rsidP="00025982">
      <w:pPr>
        <w:ind w:left="142" w:hanging="142"/>
        <w:rPr>
          <w:lang w:val="en-US"/>
        </w:rPr>
      </w:pPr>
      <w:r w:rsidRPr="004F4B41">
        <w:rPr>
          <w:lang w:val="en-US"/>
        </w:rPr>
        <w:t xml:space="preserve">w mengidadeb v.t. make curve of (canoe);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chelidadeb v.r.s. (canoe) has curve made</w:t>
      </w:r>
    </w:p>
    <w:p w:rsidR="005E31FB" w:rsidRPr="004F4B41" w:rsidRDefault="005E31FB" w:rsidP="00025982">
      <w:pPr>
        <w:ind w:left="142" w:hanging="142"/>
        <w:rPr>
          <w:lang w:val="en-US"/>
        </w:rPr>
      </w:pPr>
      <w:r w:rsidRPr="004F4B41">
        <w:rPr>
          <w:lang w:val="en-US"/>
        </w:rPr>
        <w:t xml:space="preserve">w mengidebaol v.i. play cat’s cradle;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chelidebaol n.r.s. cat’s cradle </w:t>
      </w:r>
    </w:p>
    <w:p w:rsidR="005E31FB" w:rsidRPr="004F4B41" w:rsidRDefault="005E31FB" w:rsidP="00025982">
      <w:pPr>
        <w:ind w:left="142" w:hanging="142"/>
        <w:rPr>
          <w:lang w:val="en-US"/>
        </w:rPr>
      </w:pPr>
      <w:r w:rsidRPr="004F4B41">
        <w:rPr>
          <w:lang w:val="en-US"/>
        </w:rPr>
        <w:t xml:space="preserve">v mengieb v.t. (speck) enter (eye); </w:t>
      </w:r>
    </w:p>
    <w:p w:rsidR="005E31FB" w:rsidRPr="004F4B41" w:rsidRDefault="005E31FB" w:rsidP="00025982">
      <w:pPr>
        <w:ind w:left="142" w:hanging="142"/>
        <w:rPr>
          <w:lang w:val="en-US"/>
        </w:rPr>
      </w:pPr>
      <w:r w:rsidRPr="004F4B41">
        <w:rPr>
          <w:lang w:val="en-US"/>
        </w:rPr>
        <w:t>chiebngii chieb chilebngii chilieb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chelieb v.r.s.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chelikiik v.s. having an overabundance of food, etc. and unable to carry it awa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chelilai n. plumeria; plant in Strychnine family;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chelilai er a ngebard --plumeria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cheliliik v.s. (food, etc.) dry or having little moisture or juice;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cheliliik el ked --parched hillside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v mengellim v.t. xx;</w:t>
      </w:r>
    </w:p>
    <w:p w:rsidR="005E31FB" w:rsidRPr="00FA223C" w:rsidRDefault="005E31FB" w:rsidP="00025982">
      <w:pPr>
        <w:ind w:left="142" w:hanging="142"/>
        <w:rPr>
          <w:lang w:val="en-US"/>
        </w:rPr>
      </w:pPr>
      <w:r w:rsidRPr="00FA223C">
        <w:rPr>
          <w:lang w:val="en-US"/>
        </w:rPr>
        <w:t xml:space="preserve">- chellim v.r.s. accompanied; escorted; </w:t>
      </w:r>
    </w:p>
    <w:p w:rsidR="005E31FB" w:rsidRPr="00FA223C" w:rsidRDefault="005E31FB" w:rsidP="00025982">
      <w:pPr>
        <w:ind w:left="142" w:hanging="142"/>
        <w:rPr>
          <w:lang w:val="en-US"/>
        </w:rPr>
      </w:pPr>
      <w:r w:rsidRPr="00FA223C">
        <w:rPr>
          <w:lang w:val="en-US"/>
        </w:rPr>
        <w:t xml:space="preserve">- chelmongel v.a.s. is to be accompanied or escorted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chelimeluk v.s. confused; disorderly; chaotic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chelimimii/chelimimuul (a rengul) v.s. sullen; obstinate; uncooperative</w:t>
      </w:r>
    </w:p>
    <w:p w:rsidR="005E31FB" w:rsidRPr="001C7DAB" w:rsidRDefault="005E31FB" w:rsidP="00025982">
      <w:pPr>
        <w:ind w:left="142" w:hanging="142"/>
        <w:rPr>
          <w:lang w:val="en-US"/>
        </w:rPr>
      </w:pPr>
      <w:r w:rsidRPr="001C7DAB">
        <w:rPr>
          <w:lang w:val="en-US"/>
        </w:rPr>
        <w:t>w chietel/chitel n.oblig.poss.3sg. coconut milk (usually added to other things when cooking);</w:t>
      </w:r>
    </w:p>
    <w:p w:rsidR="005E31FB" w:rsidRPr="001C7DAB" w:rsidRDefault="005E31FB" w:rsidP="00025982">
      <w:pPr>
        <w:ind w:left="142" w:hanging="142"/>
        <w:rPr>
          <w:lang w:val="en-US"/>
        </w:rPr>
      </w:pPr>
      <w:r w:rsidRPr="001C7DAB">
        <w:rPr>
          <w:lang w:val="en-US"/>
        </w:rPr>
        <w:t>p chietel a ongraol --coconut milk to be cooked with tapioca, taro, etc.;</w:t>
      </w:r>
    </w:p>
    <w:p w:rsidR="005E31FB" w:rsidRPr="001C7DAB" w:rsidRDefault="005E31FB" w:rsidP="00025982">
      <w:pPr>
        <w:ind w:left="142" w:hanging="142"/>
        <w:rPr>
          <w:lang w:val="en-US"/>
        </w:rPr>
      </w:pPr>
      <w:r w:rsidRPr="001C7DAB">
        <w:rPr>
          <w:lang w:val="en-US"/>
        </w:rPr>
        <w:t xml:space="preserve">p chietel a odoim --coconut milk to be cooked with fish </w:t>
      </w:r>
    </w:p>
    <w:p w:rsidR="005E31FB" w:rsidRPr="001C7DAB" w:rsidRDefault="005E31FB" w:rsidP="00025982">
      <w:pPr>
        <w:ind w:left="142" w:hanging="142"/>
        <w:rPr>
          <w:lang w:val="en-US"/>
        </w:rPr>
      </w:pPr>
      <w:r w:rsidRPr="001C7DAB">
        <w:rPr>
          <w:lang w:val="en-US"/>
        </w:rPr>
        <w:t>v menguit v.t. squeeze coconut milk into (food);</w:t>
      </w:r>
    </w:p>
    <w:p w:rsidR="005E31FB" w:rsidRPr="001C7DAB" w:rsidRDefault="005E31FB" w:rsidP="00025982">
      <w:pPr>
        <w:ind w:left="142" w:hanging="142"/>
        <w:rPr>
          <w:lang w:val="en-US"/>
        </w:rPr>
      </w:pPr>
      <w:r w:rsidRPr="001C7DAB">
        <w:rPr>
          <w:lang w:val="en-US"/>
        </w:rPr>
        <w:t xml:space="preserve">chuietii chemuit chilitii chiluit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cheliotel/cheluit v.r.s. containing squeezed coconut milk;</w:t>
      </w:r>
    </w:p>
    <w:p w:rsidR="005E31FB" w:rsidRDefault="005E31FB" w:rsidP="00025982">
      <w:pPr>
        <w:ind w:left="142" w:hanging="142"/>
        <w:rPr>
          <w:lang w:val="en-US"/>
        </w:rPr>
      </w:pPr>
      <w:r w:rsidRPr="001C7DAB">
        <w:rPr>
          <w:lang w:val="en-US"/>
        </w:rPr>
        <w:t>- chietall v.a.s. (food) is to have squeezed coconut milk added to it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w cheliotel/cheluit n.r.s. food to which coconut milk has been added </w:t>
      </w:r>
    </w:p>
    <w:p w:rsidR="005E31FB" w:rsidRPr="003B0FFA" w:rsidRDefault="005E31FB" w:rsidP="00025982">
      <w:pPr>
        <w:ind w:left="142" w:hanging="142"/>
        <w:rPr>
          <w:lang w:val="en-US"/>
        </w:rPr>
      </w:pPr>
      <w:r w:rsidRPr="003B0FFA">
        <w:rPr>
          <w:lang w:val="en-US"/>
        </w:rPr>
        <w:t>w ongirocher n. instrument for bending wire, etc. into a hook</w:t>
      </w:r>
    </w:p>
    <w:p w:rsidR="005E31FB" w:rsidRPr="00D27181" w:rsidRDefault="005E31FB" w:rsidP="00025982">
      <w:pPr>
        <w:ind w:left="142" w:hanging="142"/>
        <w:rPr>
          <w:lang w:val="en-US"/>
        </w:rPr>
      </w:pPr>
      <w:r w:rsidRPr="00D27181">
        <w:rPr>
          <w:lang w:val="en-US"/>
        </w:rPr>
        <w:t>v mengirocher v.t. bend or make a hook out of (wire, etc.);</w:t>
      </w:r>
    </w:p>
    <w:p w:rsidR="005E31FB" w:rsidRPr="00D27181" w:rsidRDefault="005E31FB" w:rsidP="00025982">
      <w:pPr>
        <w:ind w:left="142" w:hanging="142"/>
        <w:rPr>
          <w:lang w:val="en-US"/>
        </w:rPr>
      </w:pPr>
      <w:r w:rsidRPr="00D27181">
        <w:rPr>
          <w:lang w:val="en-US"/>
        </w:rPr>
        <w:t>choirecherii choirocher chirrecherii chirrocher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chelirocher v.r.s. bent into a hook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chelis n. holes at ends and center of hull of canoe for sails and must</w:t>
      </w:r>
    </w:p>
    <w:p w:rsidR="005E31FB" w:rsidRPr="00D207A2" w:rsidRDefault="005E31FB" w:rsidP="00025982">
      <w:pPr>
        <w:ind w:left="142" w:hanging="142"/>
        <w:rPr>
          <w:lang w:val="en-US"/>
        </w:rPr>
      </w:pPr>
      <w:r w:rsidRPr="00D207A2">
        <w:rPr>
          <w:lang w:val="en-US"/>
        </w:rPr>
        <w:t>v mengiseksikt v.t. tangle up (string, line, etc.); get someone involved or mixed up in; complicate or confuse (matters);</w:t>
      </w:r>
    </w:p>
    <w:p w:rsidR="005E31FB" w:rsidRDefault="005E31FB" w:rsidP="00025982">
      <w:pPr>
        <w:ind w:left="142" w:hanging="142"/>
        <w:rPr>
          <w:lang w:val="en-US"/>
        </w:rPr>
      </w:pPr>
      <w:r w:rsidRPr="00D207A2">
        <w:rPr>
          <w:lang w:val="en-US"/>
        </w:rPr>
        <w:t>choiseksektii choiseksikt chilseksektii chilseksikt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chacheseksikt v.recip. get each other involved;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cheliseksikt v.r.s. tangled up; involved; confused; ambiguous;</w:t>
      </w:r>
    </w:p>
    <w:p w:rsidR="005E31FB" w:rsidRPr="00FA223C" w:rsidRDefault="005E31FB" w:rsidP="00025982">
      <w:pPr>
        <w:ind w:left="142" w:hanging="142"/>
        <w:rPr>
          <w:lang w:val="en-US"/>
        </w:rPr>
      </w:pPr>
      <w:r w:rsidRPr="00FA223C">
        <w:rPr>
          <w:lang w:val="en-US"/>
        </w:rPr>
        <w:t>- cheseksiktall v.a.s. (someone) is to be involve</w:t>
      </w:r>
      <w:r>
        <w:rPr>
          <w:lang w:val="en-US"/>
        </w:rPr>
        <w:t>d</w:t>
      </w:r>
      <w:r w:rsidRPr="00FA223C">
        <w:rPr>
          <w:lang w:val="en-US"/>
        </w:rPr>
        <w:t xml:space="preserve"> or mixed up in;</w:t>
      </w:r>
    </w:p>
    <w:p w:rsidR="005E31FB" w:rsidRPr="00D207A2" w:rsidRDefault="005E31FB" w:rsidP="00025982">
      <w:pPr>
        <w:ind w:left="142" w:hanging="142"/>
        <w:rPr>
          <w:lang w:val="en-US"/>
        </w:rPr>
      </w:pPr>
      <w:r w:rsidRPr="00D207A2">
        <w:rPr>
          <w:lang w:val="en-US"/>
        </w:rPr>
        <w:t xml:space="preserve">e Lak mongiseksikt er ngak er tilecha el tekoi. --Don’t get me involved in that matter.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v mengisemesem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p chelisemesomel a chim --arms folded</w:t>
      </w:r>
    </w:p>
    <w:p w:rsidR="005E31FB" w:rsidRPr="001C7DAB" w:rsidRDefault="005E31FB" w:rsidP="00025982">
      <w:pPr>
        <w:ind w:left="142" w:hanging="142"/>
        <w:rPr>
          <w:lang w:val="en-US"/>
        </w:rPr>
      </w:pPr>
      <w:r w:rsidRPr="001C7DAB">
        <w:rPr>
          <w:lang w:val="en-US"/>
        </w:rPr>
        <w:t>w mengisngekl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chelisngekl v.r.s. (head) turned to look</w:t>
      </w:r>
    </w:p>
    <w:p w:rsidR="005E31FB" w:rsidRPr="00911A0C" w:rsidRDefault="005E31FB" w:rsidP="00025982">
      <w:pPr>
        <w:ind w:left="142" w:hanging="142"/>
        <w:rPr>
          <w:lang w:val="id-ID"/>
        </w:rPr>
      </w:pPr>
      <w:r>
        <w:rPr>
          <w:lang w:val="en-US"/>
        </w:rPr>
        <w:t>w chelitechut n. xx;</w:t>
      </w:r>
      <w:r>
        <w:rPr>
          <w:lang w:val="id-ID"/>
        </w:rPr>
        <w:t xml:space="preserve"> weakened condition (esp., due to old age); </w:t>
      </w:r>
    </w:p>
    <w:p w:rsidR="005E31FB" w:rsidRPr="00911A0C" w:rsidRDefault="005E31FB" w:rsidP="00025982">
      <w:pPr>
        <w:ind w:left="142" w:hanging="142"/>
        <w:rPr>
          <w:lang w:val="id-ID"/>
        </w:rPr>
      </w:pPr>
      <w:r>
        <w:rPr>
          <w:lang w:val="id-ID"/>
        </w:rPr>
        <w:t xml:space="preserve">- mechitechut v.s. xx; aged; frail;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Ng ngara a chelitechutul a rubak? --How’s the old man getting on?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cheliuaiu n.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e A cheliuem a kmal kemanget. --You sleep for a very long time.</w:t>
      </w:r>
    </w:p>
    <w:p w:rsidR="005E31FB" w:rsidRPr="00975D6B" w:rsidRDefault="005E31FB" w:rsidP="00025982">
      <w:pPr>
        <w:ind w:left="142" w:hanging="142"/>
        <w:rPr>
          <w:lang w:val="en-US"/>
        </w:rPr>
      </w:pPr>
      <w:r w:rsidRPr="00975D6B">
        <w:rPr>
          <w:lang w:val="en-US"/>
        </w:rPr>
        <w:t>v mengiuch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cheliuch v.r.s. drilled; bored into;</w:t>
      </w:r>
    </w:p>
    <w:p w:rsidR="005E31FB" w:rsidRPr="00975D6B" w:rsidRDefault="005E31FB" w:rsidP="00025982">
      <w:pPr>
        <w:ind w:left="142" w:hanging="142"/>
        <w:rPr>
          <w:lang w:val="en-US"/>
        </w:rPr>
      </w:pPr>
      <w:r w:rsidRPr="00975D6B">
        <w:rPr>
          <w:lang w:val="en-US"/>
        </w:rPr>
        <w:t xml:space="preserve">- chiechall v.a.s. is to be drilled or bored into </w:t>
      </w:r>
    </w:p>
    <w:p w:rsidR="005E31FB" w:rsidRPr="00975D6B" w:rsidRDefault="005E31FB" w:rsidP="00025982">
      <w:pPr>
        <w:ind w:left="142" w:hanging="142"/>
        <w:rPr>
          <w:lang w:val="en-US"/>
        </w:rPr>
      </w:pPr>
      <w:r w:rsidRPr="00975D6B">
        <w:rPr>
          <w:lang w:val="en-US"/>
        </w:rPr>
        <w:t>v mengiuert v.t. xx;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cheliuert v.r.s. beaten (with stick, club, etc.);</w:t>
      </w:r>
    </w:p>
    <w:p w:rsidR="005E31FB" w:rsidRPr="00975D6B" w:rsidRDefault="005E31FB" w:rsidP="00025982">
      <w:pPr>
        <w:ind w:left="142" w:hanging="142"/>
        <w:rPr>
          <w:lang w:val="en-US"/>
        </w:rPr>
      </w:pPr>
      <w:r w:rsidRPr="00975D6B">
        <w:rPr>
          <w:lang w:val="en-US"/>
        </w:rPr>
        <w:t>- chiuertall v.a.s. is to be beaten (with stick, club, etc.)</w:t>
      </w:r>
    </w:p>
    <w:p w:rsidR="005E31FB" w:rsidRPr="00975D6B" w:rsidRDefault="005E31FB" w:rsidP="00025982">
      <w:pPr>
        <w:ind w:left="142" w:hanging="142"/>
        <w:rPr>
          <w:lang w:val="en-US"/>
        </w:rPr>
      </w:pPr>
      <w:r w:rsidRPr="00975D6B">
        <w:rPr>
          <w:lang w:val="en-US"/>
        </w:rPr>
        <w:t>v mengiuetokl v.t. wring (clothes); twist (arm);</w:t>
      </w:r>
    </w:p>
    <w:p w:rsidR="005E31FB" w:rsidRPr="00975D6B" w:rsidRDefault="005E31FB" w:rsidP="00025982">
      <w:pPr>
        <w:ind w:left="142" w:hanging="142"/>
        <w:rPr>
          <w:lang w:val="en-US"/>
        </w:rPr>
      </w:pPr>
      <w:r w:rsidRPr="00975D6B">
        <w:rPr>
          <w:lang w:val="en-US"/>
        </w:rPr>
        <w:t>choiueteklii choiuetokl chiliueteklii chiliuetokl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- cheliuetokl v.r.s. wrung out; twisted;</w:t>
      </w:r>
    </w:p>
    <w:p w:rsidR="005E31FB" w:rsidRPr="00975D6B" w:rsidRDefault="005E31FB" w:rsidP="00025982">
      <w:pPr>
        <w:ind w:left="142" w:hanging="142"/>
        <w:rPr>
          <w:lang w:val="en-US"/>
        </w:rPr>
      </w:pPr>
      <w:r w:rsidRPr="00975D6B">
        <w:rPr>
          <w:lang w:val="en-US"/>
        </w:rPr>
        <w:t xml:space="preserve">- chetituokel v.a.s.redup. complicated; tedious; </w:t>
      </w:r>
    </w:p>
    <w:p w:rsidR="005E31FB" w:rsidRPr="00975D6B" w:rsidRDefault="005E31FB" w:rsidP="00025982">
      <w:pPr>
        <w:ind w:left="142" w:hanging="142"/>
        <w:rPr>
          <w:lang w:val="en-US"/>
        </w:rPr>
      </w:pPr>
      <w:r w:rsidRPr="00975D6B">
        <w:rPr>
          <w:lang w:val="en-US"/>
        </w:rPr>
        <w:t>- chiutekill v.a.s. is to be wrung out or twisted</w:t>
      </w:r>
    </w:p>
    <w:p w:rsidR="005E31FB" w:rsidRPr="00975D6B" w:rsidRDefault="005E31FB" w:rsidP="00025982">
      <w:pPr>
        <w:ind w:left="142" w:hanging="142"/>
        <w:rPr>
          <w:lang w:val="en-US"/>
        </w:rPr>
      </w:pPr>
      <w:r w:rsidRPr="00975D6B">
        <w:rPr>
          <w:lang w:val="en-US"/>
        </w:rPr>
        <w:t xml:space="preserve">w chiutekill n.a.s. vine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>w cheliuis n. dike or low wall in taro patch; taro patch</w:t>
      </w:r>
    </w:p>
    <w:p w:rsidR="005E31FB" w:rsidRPr="00DD2CCA" w:rsidRDefault="005E31FB" w:rsidP="00025982">
      <w:pPr>
        <w:ind w:left="142" w:hanging="142"/>
        <w:rPr>
          <w:lang w:val="en-US"/>
        </w:rPr>
      </w:pPr>
      <w:r w:rsidRPr="00DD2CCA">
        <w:rPr>
          <w:lang w:val="en-US"/>
        </w:rPr>
        <w:t xml:space="preserve">w mengeliuis v.t. make long, raised mounds in (garden) when planting; </w:t>
      </w:r>
    </w:p>
    <w:p w:rsidR="005E31FB" w:rsidRDefault="005E31FB" w:rsidP="00025982">
      <w:pPr>
        <w:ind w:left="142" w:hanging="142"/>
        <w:rPr>
          <w:lang w:val="en-US"/>
        </w:rPr>
      </w:pPr>
      <w:r>
        <w:rPr>
          <w:lang w:val="en-US"/>
        </w:rPr>
        <w:t xml:space="preserve">- cheleliuis v.r.s. (garden) provided with long, raised mounds for planting </w:t>
      </w:r>
    </w:p>
    <w:sectPr w:rsidR="005E31FB" w:rsidSect="00B55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1FB" w:rsidRDefault="005E31FB" w:rsidP="00195F60">
      <w:pPr>
        <w:spacing w:after="0" w:line="240" w:lineRule="auto"/>
      </w:pPr>
      <w:r>
        <w:separator/>
      </w:r>
    </w:p>
  </w:endnote>
  <w:endnote w:type="continuationSeparator" w:id="1">
    <w:p w:rsidR="005E31FB" w:rsidRDefault="005E31FB" w:rsidP="0019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1FB" w:rsidRDefault="005E31FB" w:rsidP="00195F60">
      <w:pPr>
        <w:spacing w:after="0" w:line="240" w:lineRule="auto"/>
      </w:pPr>
      <w:r>
        <w:separator/>
      </w:r>
    </w:p>
  </w:footnote>
  <w:footnote w:type="continuationSeparator" w:id="1">
    <w:p w:rsidR="005E31FB" w:rsidRDefault="005E31FB" w:rsidP="00195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D04"/>
    <w:multiLevelType w:val="hybridMultilevel"/>
    <w:tmpl w:val="5CFA7C4E"/>
    <w:lvl w:ilvl="0" w:tplc="D0D8632E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2B35"/>
    <w:rsid w:val="00023ADF"/>
    <w:rsid w:val="00024D91"/>
    <w:rsid w:val="00025982"/>
    <w:rsid w:val="00030C0E"/>
    <w:rsid w:val="00071D40"/>
    <w:rsid w:val="00073C2C"/>
    <w:rsid w:val="00080D80"/>
    <w:rsid w:val="00090AF2"/>
    <w:rsid w:val="000962D2"/>
    <w:rsid w:val="00097DAE"/>
    <w:rsid w:val="000C0DED"/>
    <w:rsid w:val="000C46E9"/>
    <w:rsid w:val="000C59E5"/>
    <w:rsid w:val="000D775C"/>
    <w:rsid w:val="000D7950"/>
    <w:rsid w:val="000E1BF2"/>
    <w:rsid w:val="00103C52"/>
    <w:rsid w:val="0010436C"/>
    <w:rsid w:val="00107C89"/>
    <w:rsid w:val="00135EEF"/>
    <w:rsid w:val="00137876"/>
    <w:rsid w:val="00145342"/>
    <w:rsid w:val="001556A3"/>
    <w:rsid w:val="00160306"/>
    <w:rsid w:val="00160D20"/>
    <w:rsid w:val="00163276"/>
    <w:rsid w:val="00177DDE"/>
    <w:rsid w:val="00191546"/>
    <w:rsid w:val="0019458B"/>
    <w:rsid w:val="00195F60"/>
    <w:rsid w:val="001A62B5"/>
    <w:rsid w:val="001B2A9D"/>
    <w:rsid w:val="001C130D"/>
    <w:rsid w:val="001C7DAB"/>
    <w:rsid w:val="001E36B2"/>
    <w:rsid w:val="001F136D"/>
    <w:rsid w:val="001F1FB1"/>
    <w:rsid w:val="00203E86"/>
    <w:rsid w:val="00227297"/>
    <w:rsid w:val="00242001"/>
    <w:rsid w:val="0024328B"/>
    <w:rsid w:val="00260598"/>
    <w:rsid w:val="00260A2E"/>
    <w:rsid w:val="002A0403"/>
    <w:rsid w:val="002A0AD9"/>
    <w:rsid w:val="002B2274"/>
    <w:rsid w:val="002B2C12"/>
    <w:rsid w:val="002C1753"/>
    <w:rsid w:val="002D60D4"/>
    <w:rsid w:val="002F7526"/>
    <w:rsid w:val="0030219F"/>
    <w:rsid w:val="00310D3C"/>
    <w:rsid w:val="00325941"/>
    <w:rsid w:val="0037305E"/>
    <w:rsid w:val="003732BA"/>
    <w:rsid w:val="003871A2"/>
    <w:rsid w:val="003A2916"/>
    <w:rsid w:val="003B0FFA"/>
    <w:rsid w:val="003B3586"/>
    <w:rsid w:val="003D38BE"/>
    <w:rsid w:val="003D6039"/>
    <w:rsid w:val="003D62C4"/>
    <w:rsid w:val="003E0AFF"/>
    <w:rsid w:val="003E439E"/>
    <w:rsid w:val="00400A98"/>
    <w:rsid w:val="00425359"/>
    <w:rsid w:val="004258E8"/>
    <w:rsid w:val="00426893"/>
    <w:rsid w:val="00462FAB"/>
    <w:rsid w:val="00463383"/>
    <w:rsid w:val="004636B6"/>
    <w:rsid w:val="00470859"/>
    <w:rsid w:val="00481282"/>
    <w:rsid w:val="00481811"/>
    <w:rsid w:val="00490A60"/>
    <w:rsid w:val="00495E7C"/>
    <w:rsid w:val="004A1F4D"/>
    <w:rsid w:val="004B2E9F"/>
    <w:rsid w:val="004D44B1"/>
    <w:rsid w:val="004D6AC1"/>
    <w:rsid w:val="004E43AB"/>
    <w:rsid w:val="004F4B41"/>
    <w:rsid w:val="0050604F"/>
    <w:rsid w:val="005438F5"/>
    <w:rsid w:val="00557582"/>
    <w:rsid w:val="00562DA6"/>
    <w:rsid w:val="005A16C5"/>
    <w:rsid w:val="005A3DB2"/>
    <w:rsid w:val="005B6660"/>
    <w:rsid w:val="005C37DA"/>
    <w:rsid w:val="005D018F"/>
    <w:rsid w:val="005D0AAC"/>
    <w:rsid w:val="005D1444"/>
    <w:rsid w:val="005E00F0"/>
    <w:rsid w:val="005E31FB"/>
    <w:rsid w:val="005E53B5"/>
    <w:rsid w:val="00600BD8"/>
    <w:rsid w:val="00604CB4"/>
    <w:rsid w:val="0061103C"/>
    <w:rsid w:val="00614098"/>
    <w:rsid w:val="006271F0"/>
    <w:rsid w:val="00631556"/>
    <w:rsid w:val="006346DC"/>
    <w:rsid w:val="00644D72"/>
    <w:rsid w:val="006453B6"/>
    <w:rsid w:val="006545AD"/>
    <w:rsid w:val="006631C4"/>
    <w:rsid w:val="00667378"/>
    <w:rsid w:val="00680AE9"/>
    <w:rsid w:val="0069166B"/>
    <w:rsid w:val="0069271B"/>
    <w:rsid w:val="006C7318"/>
    <w:rsid w:val="006D451A"/>
    <w:rsid w:val="006E1B8B"/>
    <w:rsid w:val="006F106C"/>
    <w:rsid w:val="007102D6"/>
    <w:rsid w:val="00715E2A"/>
    <w:rsid w:val="007160C0"/>
    <w:rsid w:val="0071757D"/>
    <w:rsid w:val="0072232B"/>
    <w:rsid w:val="007472E6"/>
    <w:rsid w:val="00782FCB"/>
    <w:rsid w:val="007A2D7C"/>
    <w:rsid w:val="007B0363"/>
    <w:rsid w:val="007B2CF4"/>
    <w:rsid w:val="007B77B5"/>
    <w:rsid w:val="007C2638"/>
    <w:rsid w:val="007D4EE0"/>
    <w:rsid w:val="007F067C"/>
    <w:rsid w:val="007F62A9"/>
    <w:rsid w:val="00805763"/>
    <w:rsid w:val="0081040B"/>
    <w:rsid w:val="00811EA6"/>
    <w:rsid w:val="00870BDD"/>
    <w:rsid w:val="00894DC3"/>
    <w:rsid w:val="008B64AF"/>
    <w:rsid w:val="008C180E"/>
    <w:rsid w:val="008C34D8"/>
    <w:rsid w:val="008D0CEF"/>
    <w:rsid w:val="008D2B35"/>
    <w:rsid w:val="008D3AE8"/>
    <w:rsid w:val="008D65DE"/>
    <w:rsid w:val="008F70DF"/>
    <w:rsid w:val="00900375"/>
    <w:rsid w:val="00902CF6"/>
    <w:rsid w:val="00905FE0"/>
    <w:rsid w:val="00910947"/>
    <w:rsid w:val="00911A0C"/>
    <w:rsid w:val="00913BAF"/>
    <w:rsid w:val="00915E5C"/>
    <w:rsid w:val="0093028D"/>
    <w:rsid w:val="0093294F"/>
    <w:rsid w:val="00936DCB"/>
    <w:rsid w:val="0097373C"/>
    <w:rsid w:val="00975D6B"/>
    <w:rsid w:val="009816C5"/>
    <w:rsid w:val="0098273F"/>
    <w:rsid w:val="00995B55"/>
    <w:rsid w:val="0099635A"/>
    <w:rsid w:val="009C4CBE"/>
    <w:rsid w:val="009C729A"/>
    <w:rsid w:val="00A02D7E"/>
    <w:rsid w:val="00A55650"/>
    <w:rsid w:val="00A55D02"/>
    <w:rsid w:val="00A71779"/>
    <w:rsid w:val="00A91949"/>
    <w:rsid w:val="00A92EC4"/>
    <w:rsid w:val="00AA06F6"/>
    <w:rsid w:val="00AA18AB"/>
    <w:rsid w:val="00AA28D8"/>
    <w:rsid w:val="00AA6C09"/>
    <w:rsid w:val="00AC1C86"/>
    <w:rsid w:val="00AF1ECD"/>
    <w:rsid w:val="00AF4ACE"/>
    <w:rsid w:val="00B04056"/>
    <w:rsid w:val="00B13247"/>
    <w:rsid w:val="00B269D6"/>
    <w:rsid w:val="00B55610"/>
    <w:rsid w:val="00B82198"/>
    <w:rsid w:val="00B950CE"/>
    <w:rsid w:val="00BF1091"/>
    <w:rsid w:val="00BF701A"/>
    <w:rsid w:val="00C0665A"/>
    <w:rsid w:val="00C11F57"/>
    <w:rsid w:val="00C20E7E"/>
    <w:rsid w:val="00C2265B"/>
    <w:rsid w:val="00C2546A"/>
    <w:rsid w:val="00C400FB"/>
    <w:rsid w:val="00C51A1C"/>
    <w:rsid w:val="00C546B9"/>
    <w:rsid w:val="00C66527"/>
    <w:rsid w:val="00C711AB"/>
    <w:rsid w:val="00CB08FC"/>
    <w:rsid w:val="00CB49BB"/>
    <w:rsid w:val="00CC12E3"/>
    <w:rsid w:val="00CD3F9B"/>
    <w:rsid w:val="00CD4F0A"/>
    <w:rsid w:val="00CD6EDF"/>
    <w:rsid w:val="00D00A67"/>
    <w:rsid w:val="00D04968"/>
    <w:rsid w:val="00D105E1"/>
    <w:rsid w:val="00D1582A"/>
    <w:rsid w:val="00D1742E"/>
    <w:rsid w:val="00D207A2"/>
    <w:rsid w:val="00D23B51"/>
    <w:rsid w:val="00D25F1F"/>
    <w:rsid w:val="00D26F6B"/>
    <w:rsid w:val="00D27181"/>
    <w:rsid w:val="00D300EC"/>
    <w:rsid w:val="00D365F9"/>
    <w:rsid w:val="00D5653D"/>
    <w:rsid w:val="00D5731B"/>
    <w:rsid w:val="00D653F4"/>
    <w:rsid w:val="00D730E8"/>
    <w:rsid w:val="00D928BB"/>
    <w:rsid w:val="00D94E8F"/>
    <w:rsid w:val="00D97F66"/>
    <w:rsid w:val="00DA5407"/>
    <w:rsid w:val="00DD2CCA"/>
    <w:rsid w:val="00DE4BD2"/>
    <w:rsid w:val="00E116D5"/>
    <w:rsid w:val="00E27A53"/>
    <w:rsid w:val="00E44F21"/>
    <w:rsid w:val="00E50549"/>
    <w:rsid w:val="00E5653A"/>
    <w:rsid w:val="00E63FA8"/>
    <w:rsid w:val="00E6739B"/>
    <w:rsid w:val="00E71D6A"/>
    <w:rsid w:val="00E92B94"/>
    <w:rsid w:val="00EA43D6"/>
    <w:rsid w:val="00EC1A17"/>
    <w:rsid w:val="00EC1BD5"/>
    <w:rsid w:val="00EE6B4B"/>
    <w:rsid w:val="00EF3CC1"/>
    <w:rsid w:val="00EF686D"/>
    <w:rsid w:val="00F1014B"/>
    <w:rsid w:val="00F127F5"/>
    <w:rsid w:val="00F24035"/>
    <w:rsid w:val="00F26799"/>
    <w:rsid w:val="00F34411"/>
    <w:rsid w:val="00F55F2C"/>
    <w:rsid w:val="00F60BAD"/>
    <w:rsid w:val="00F75404"/>
    <w:rsid w:val="00FA223C"/>
    <w:rsid w:val="00FB0AD3"/>
    <w:rsid w:val="00FC23F3"/>
    <w:rsid w:val="00FE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610"/>
    <w:pPr>
      <w:spacing w:after="200" w:line="276" w:lineRule="auto"/>
    </w:pPr>
    <w:rPr>
      <w:sz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5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95F6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95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95F60"/>
    <w:rPr>
      <w:rFonts w:cs="Times New Roman"/>
    </w:rPr>
  </w:style>
  <w:style w:type="paragraph" w:styleId="ListParagraph">
    <w:name w:val="List Paragraph"/>
    <w:basedOn w:val="Normal"/>
    <w:uiPriority w:val="99"/>
    <w:qFormat/>
    <w:rsid w:val="00905F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527</TotalTime>
  <Pages>31</Pages>
  <Words>6005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13</cp:revision>
  <dcterms:created xsi:type="dcterms:W3CDTF">2015-02-16T10:10:00Z</dcterms:created>
  <dcterms:modified xsi:type="dcterms:W3CDTF">2015-02-17T19:03:00Z</dcterms:modified>
</cp:coreProperties>
</file>